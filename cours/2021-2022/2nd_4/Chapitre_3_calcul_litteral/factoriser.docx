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310" w:rsidRPr="00C02497" w:rsidRDefault="00EB5310" w:rsidP="00C02497">
      <w:pPr>
        <w:ind w:left="-567"/>
        <w:jc w:val="center"/>
        <w:rPr>
          <w:b/>
          <w:color w:val="FF0000"/>
          <w:sz w:val="28"/>
          <w:szCs w:val="28"/>
        </w:rPr>
      </w:pPr>
      <w:r w:rsidRPr="00EB5310">
        <w:rPr>
          <w:b/>
          <w:color w:val="FF0000"/>
          <w:sz w:val="28"/>
          <w:szCs w:val="28"/>
        </w:rPr>
        <w:t>Calcul littéral</w:t>
      </w:r>
      <w:r w:rsidR="00833DC7">
        <w:rPr>
          <w:b/>
          <w:color w:val="FF0000"/>
          <w:sz w:val="28"/>
          <w:szCs w:val="28"/>
        </w:rPr>
        <w:t> : factoriser</w:t>
      </w:r>
    </w:p>
    <w:p w:rsidR="00EB5310" w:rsidRDefault="00EB5310" w:rsidP="00EB5310">
      <w:pPr>
        <w:pStyle w:val="Paragraphedeliste"/>
        <w:ind w:left="-207"/>
        <w:rPr>
          <w:b/>
          <w:u w:val="single"/>
        </w:rPr>
      </w:pPr>
    </w:p>
    <w:p w:rsidR="00EB5310" w:rsidRPr="00167909" w:rsidRDefault="00EB5310" w:rsidP="00167909">
      <w:pPr>
        <w:pStyle w:val="Paragraphedeliste"/>
        <w:numPr>
          <w:ilvl w:val="0"/>
          <w:numId w:val="23"/>
        </w:numPr>
        <w:rPr>
          <w:b/>
          <w:u w:val="single"/>
        </w:rPr>
      </w:pPr>
      <w:r w:rsidRPr="00167909">
        <w:rPr>
          <w:b/>
          <w:u w:val="single"/>
        </w:rPr>
        <w:t>Identités remarquables</w:t>
      </w:r>
    </w:p>
    <w:p w:rsidR="00EB5310" w:rsidRDefault="00EB5310" w:rsidP="00EB5310">
      <w:pPr>
        <w:pStyle w:val="Paragraphedeliste"/>
        <w:ind w:left="-207"/>
      </w:pPr>
      <w:r w:rsidRPr="00EB5310">
        <w:t>Rappels :</w:t>
      </w:r>
      <w:r>
        <w:t xml:space="preserve"> pour tous nombres a et b, </w:t>
      </w:r>
      <w:r>
        <w:tab/>
        <w:t>(a + b</w:t>
      </w:r>
      <w:proofErr w:type="gramStart"/>
      <w:r>
        <w:t>)²</w:t>
      </w:r>
      <w:proofErr w:type="gramEnd"/>
      <w:r>
        <w:t xml:space="preserve"> = a² + 2ab + b²</w:t>
      </w:r>
    </w:p>
    <w:p w:rsidR="00EB5310" w:rsidRDefault="00EB5310" w:rsidP="00EB5310">
      <w:pPr>
        <w:pStyle w:val="Paragraphedeliste"/>
        <w:ind w:left="-207"/>
      </w:pPr>
      <w:r>
        <w:tab/>
      </w:r>
      <w:r>
        <w:tab/>
      </w:r>
      <w:r>
        <w:tab/>
      </w:r>
      <w:r>
        <w:tab/>
      </w:r>
      <w:r>
        <w:tab/>
      </w:r>
      <w:r>
        <w:tab/>
        <w:t>(a – b</w:t>
      </w:r>
      <w:proofErr w:type="gramStart"/>
      <w:r>
        <w:t>)²</w:t>
      </w:r>
      <w:proofErr w:type="gramEnd"/>
      <w:r>
        <w:t xml:space="preserve"> = a² – 2ab + b²</w:t>
      </w:r>
    </w:p>
    <w:p w:rsidR="00EB5310" w:rsidRDefault="00EB5310" w:rsidP="00EB5310">
      <w:pPr>
        <w:pStyle w:val="Paragraphedeliste"/>
        <w:ind w:left="-207"/>
      </w:pP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a</w:t>
      </w:r>
      <w:proofErr w:type="gramEnd"/>
      <w:r>
        <w:t xml:space="preserve"> + b)(</w:t>
      </w:r>
      <w:proofErr w:type="gramStart"/>
      <w:r>
        <w:t>a</w:t>
      </w:r>
      <w:proofErr w:type="gramEnd"/>
      <w:r>
        <w:t xml:space="preserve"> – b) = a² – b² </w:t>
      </w:r>
    </w:p>
    <w:p w:rsidR="00EB5310" w:rsidRPr="00EB5310" w:rsidRDefault="00EB5310" w:rsidP="00EB5310">
      <w:pPr>
        <w:pStyle w:val="Paragraphedeliste"/>
        <w:ind w:left="-207"/>
      </w:pPr>
    </w:p>
    <w:p w:rsidR="00EB5310" w:rsidRDefault="00FD6155" w:rsidP="00EB5310">
      <w:pPr>
        <w:pStyle w:val="Paragraphedeliste"/>
        <w:ind w:left="-207"/>
        <w:rPr>
          <w:b/>
          <w:u w:val="single"/>
        </w:rPr>
      </w:pPr>
      <w:r w:rsidRPr="00FD6155">
        <w:rPr>
          <w:b/>
          <w:noProof/>
          <w:lang w:eastAsia="fr-FR"/>
        </w:rPr>
        <w:drawing>
          <wp:inline distT="0" distB="0" distL="0" distR="0">
            <wp:extent cx="6120765" cy="1473329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473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155" w:rsidRPr="00EB5310" w:rsidRDefault="00FD6155" w:rsidP="00EB5310">
      <w:pPr>
        <w:pStyle w:val="Paragraphedeliste"/>
        <w:ind w:left="-207"/>
        <w:rPr>
          <w:b/>
          <w:u w:val="single"/>
        </w:rPr>
      </w:pPr>
    </w:p>
    <w:p w:rsidR="00EB5310" w:rsidRDefault="00EB5310" w:rsidP="00167909">
      <w:pPr>
        <w:pStyle w:val="Paragraphedeliste"/>
        <w:numPr>
          <w:ilvl w:val="0"/>
          <w:numId w:val="23"/>
        </w:numPr>
        <w:rPr>
          <w:b/>
          <w:u w:val="single"/>
        </w:rPr>
      </w:pPr>
      <w:r w:rsidRPr="00EB5310">
        <w:rPr>
          <w:b/>
          <w:u w:val="single"/>
        </w:rPr>
        <w:t>Factoriser</w:t>
      </w:r>
    </w:p>
    <w:p w:rsidR="00EB5310" w:rsidRDefault="00EB5310" w:rsidP="00EB5310">
      <w:pPr>
        <w:rPr>
          <w:b/>
          <w:u w:val="single"/>
        </w:rPr>
      </w:pPr>
    </w:p>
    <w:p w:rsidR="001B3A18" w:rsidRDefault="001B3A18" w:rsidP="00EB5310">
      <w:r w:rsidRPr="001B3A18">
        <w:rPr>
          <w:u w:val="single"/>
        </w:rPr>
        <w:t>Rappel</w:t>
      </w:r>
      <w:r w:rsidRPr="001B3A18">
        <w:t xml:space="preserve"> : </w:t>
      </w:r>
      <w:r>
        <w:t xml:space="preserve">Si un rectangle a pour longueur L et largeur l, alors </w:t>
      </w:r>
      <w:r w:rsidRPr="001B3A18">
        <w:t xml:space="preserve">le </w:t>
      </w:r>
      <w:r>
        <w:t>périmètre d’un rectangle s’exprime soit en faisant P = 2</w:t>
      </w:r>
      <w:r w:rsidR="00351CB1">
        <w:fldChar w:fldCharType="begin"/>
      </w:r>
      <w:r>
        <w:instrText>SYMBOL 180 \f "Symbol"\h</w:instrText>
      </w:r>
      <w:r w:rsidR="00351CB1">
        <w:fldChar w:fldCharType="end"/>
      </w:r>
      <w:r>
        <w:t>L + 2</w:t>
      </w:r>
      <w:r w:rsidR="00351CB1">
        <w:fldChar w:fldCharType="begin"/>
      </w:r>
      <w:r>
        <w:instrText>SYMBOL 180 \f "Symbol"\h</w:instrText>
      </w:r>
      <w:r w:rsidR="00351CB1">
        <w:fldChar w:fldCharType="end"/>
      </w:r>
      <w:r>
        <w:t>l  soit en faisant P = 2</w:t>
      </w:r>
      <w:r w:rsidR="00351CB1">
        <w:fldChar w:fldCharType="begin"/>
      </w:r>
      <w:r>
        <w:instrText>SYMBOL 180 \f "Symbol"\h</w:instrText>
      </w:r>
      <w:r w:rsidR="00351CB1">
        <w:fldChar w:fldCharType="end"/>
      </w:r>
      <w:r>
        <w:t>(L + l)</w:t>
      </w:r>
    </w:p>
    <w:p w:rsidR="001B3A18" w:rsidRDefault="001B3A18" w:rsidP="00EB5310"/>
    <w:p w:rsidR="001B3A18" w:rsidRDefault="001B3A18" w:rsidP="001B3A18">
      <w:r>
        <w:t>On dit que 2</w:t>
      </w:r>
      <w:r w:rsidR="00351CB1">
        <w:fldChar w:fldCharType="begin"/>
      </w:r>
      <w:r>
        <w:instrText>SYMBOL 180 \f "Symbol"\h</w:instrText>
      </w:r>
      <w:r w:rsidR="00351CB1">
        <w:fldChar w:fldCharType="end"/>
      </w:r>
      <w:r>
        <w:t>L + 2</w:t>
      </w:r>
      <w:r w:rsidR="00351CB1">
        <w:fldChar w:fldCharType="begin"/>
      </w:r>
      <w:r>
        <w:instrText>SYMBOL 180 \f "Symbol"\h</w:instrText>
      </w:r>
      <w:r w:rsidR="00351CB1">
        <w:fldChar w:fldCharType="end"/>
      </w:r>
      <w:r>
        <w:t xml:space="preserve">l   est la forme </w:t>
      </w:r>
      <w:r w:rsidRPr="001B3A18">
        <w:rPr>
          <w:u w:val="single"/>
        </w:rPr>
        <w:t>développée</w:t>
      </w:r>
      <w:r>
        <w:t xml:space="preserve"> de P et 2</w:t>
      </w:r>
      <w:r w:rsidR="00351CB1">
        <w:fldChar w:fldCharType="begin"/>
      </w:r>
      <w:r>
        <w:instrText>SYMBOL 180 \f "Symbol"\h</w:instrText>
      </w:r>
      <w:r w:rsidR="00351CB1">
        <w:fldChar w:fldCharType="end"/>
      </w:r>
      <w:r>
        <w:t xml:space="preserve">(L + l) est la forme </w:t>
      </w:r>
      <w:r w:rsidRPr="001B3A18">
        <w:rPr>
          <w:u w:val="single"/>
        </w:rPr>
        <w:t>factorisée</w:t>
      </w:r>
      <w:r>
        <w:t xml:space="preserve"> de P.</w:t>
      </w:r>
    </w:p>
    <w:p w:rsidR="001B3A18" w:rsidRDefault="001B3A18" w:rsidP="00EB5310"/>
    <w:p w:rsidR="001B3A18" w:rsidRDefault="001B3A18" w:rsidP="00EB5310">
      <w:r>
        <w:t>2</w:t>
      </w:r>
      <w:r w:rsidR="00351CB1">
        <w:fldChar w:fldCharType="begin"/>
      </w:r>
      <w:r>
        <w:instrText>SYMBOL 180 \f "Symbol"\h</w:instrText>
      </w:r>
      <w:r w:rsidR="00351CB1">
        <w:fldChar w:fldCharType="end"/>
      </w:r>
      <w:r>
        <w:t>L + 2</w:t>
      </w:r>
      <w:r w:rsidR="00351CB1">
        <w:fldChar w:fldCharType="begin"/>
      </w:r>
      <w:r>
        <w:instrText>SYMBOL 180 \f "Symbol"\h</w:instrText>
      </w:r>
      <w:r w:rsidR="00351CB1">
        <w:fldChar w:fldCharType="end"/>
      </w:r>
      <w:r>
        <w:t>l est une somme (résultat d’une addition). C’est la somme de 2</w:t>
      </w:r>
      <w:r w:rsidR="00351CB1">
        <w:fldChar w:fldCharType="begin"/>
      </w:r>
      <w:r>
        <w:instrText>SYMBOL 180 \f "Symbol"\h</w:instrText>
      </w:r>
      <w:r w:rsidR="00351CB1">
        <w:fldChar w:fldCharType="end"/>
      </w:r>
      <w:r>
        <w:t>L et de 2</w:t>
      </w:r>
      <w:r w:rsidR="00351CB1">
        <w:fldChar w:fldCharType="begin"/>
      </w:r>
      <w:r>
        <w:instrText>SYMBOL 180 \f "Symbol"\h</w:instrText>
      </w:r>
      <w:r w:rsidR="00351CB1">
        <w:fldChar w:fldCharType="end"/>
      </w:r>
      <w:r>
        <w:t>l.</w:t>
      </w:r>
    </w:p>
    <w:p w:rsidR="001B3A18" w:rsidRDefault="001B3A18" w:rsidP="00EB5310">
      <w:r>
        <w:t>2</w:t>
      </w:r>
      <w:r w:rsidR="00351CB1">
        <w:fldChar w:fldCharType="begin"/>
      </w:r>
      <w:r>
        <w:instrText>SYMBOL 180 \f "Symbol"\h</w:instrText>
      </w:r>
      <w:r w:rsidR="00351CB1">
        <w:fldChar w:fldCharType="end"/>
      </w:r>
      <w:r>
        <w:t xml:space="preserve">(L + l) est un produit (résultat d’une multiplication). C’est </w:t>
      </w:r>
      <w:proofErr w:type="gramStart"/>
      <w:r>
        <w:t>la</w:t>
      </w:r>
      <w:proofErr w:type="gramEnd"/>
      <w:r>
        <w:t xml:space="preserve"> produit de 2 et de (L + l).</w:t>
      </w:r>
    </w:p>
    <w:p w:rsidR="001B3A18" w:rsidRDefault="001B3A18" w:rsidP="00EB5310"/>
    <w:p w:rsidR="000C6335" w:rsidRDefault="000C6335" w:rsidP="00EB5310">
      <w:r>
        <w:t xml:space="preserve">En mathématiques, on dit qu’un nombre (ou une expression) est un </w:t>
      </w:r>
      <w:r w:rsidRPr="000C6335">
        <w:rPr>
          <w:u w:val="single"/>
        </w:rPr>
        <w:t>facteur commun</w:t>
      </w:r>
      <w:r>
        <w:t xml:space="preserve"> si ce nombre multiplie tous les autres termes. </w:t>
      </w:r>
    </w:p>
    <w:p w:rsidR="000C6335" w:rsidRDefault="000C6335" w:rsidP="00EB5310">
      <w:r>
        <w:t xml:space="preserve">Exemples : </w:t>
      </w:r>
      <w:r>
        <w:tab/>
        <w:t>Dans 2</w:t>
      </w:r>
      <w:r w:rsidR="00351CB1">
        <w:fldChar w:fldCharType="begin"/>
      </w:r>
      <w:r>
        <w:instrText>SYMBOL 180 \f "Symbol"\h</w:instrText>
      </w:r>
      <w:r w:rsidR="00351CB1">
        <w:fldChar w:fldCharType="end"/>
      </w:r>
      <w:r>
        <w:t>L + 2</w:t>
      </w:r>
      <w:r w:rsidR="00351CB1">
        <w:fldChar w:fldCharType="begin"/>
      </w:r>
      <w:r>
        <w:instrText>SYMBOL 180 \f "Symbol"\h</w:instrText>
      </w:r>
      <w:r w:rsidR="00351CB1">
        <w:fldChar w:fldCharType="end"/>
      </w:r>
      <w:r>
        <w:t>l  le facteur commun est 2</w:t>
      </w:r>
    </w:p>
    <w:p w:rsidR="000C6335" w:rsidRDefault="000C6335" w:rsidP="00EB5310"/>
    <w:p w:rsidR="000C6335" w:rsidRDefault="000C6335" w:rsidP="000C6335">
      <w:r w:rsidRPr="001B3A18">
        <w:rPr>
          <w:u w:val="single"/>
        </w:rPr>
        <w:t>Factoriser</w:t>
      </w:r>
      <w:r>
        <w:t xml:space="preserve"> une expression revient à écrire une expression égale sous la forme d’un </w:t>
      </w:r>
      <w:r w:rsidRPr="001B3A18">
        <w:rPr>
          <w:u w:val="single"/>
        </w:rPr>
        <w:t>produit</w:t>
      </w:r>
      <w:r>
        <w:t xml:space="preserve"> par un facteur commun.</w:t>
      </w:r>
    </w:p>
    <w:p w:rsidR="000C6335" w:rsidRDefault="000C6335" w:rsidP="00EB5310"/>
    <w:p w:rsidR="000C6335" w:rsidRDefault="001B3A18" w:rsidP="00EB5310">
      <w:r w:rsidRPr="005D67D9">
        <w:rPr>
          <w:u w:val="single"/>
        </w:rPr>
        <w:t>Exemple</w:t>
      </w:r>
      <w:r w:rsidR="000C6335" w:rsidRPr="005D67D9">
        <w:rPr>
          <w:u w:val="single"/>
        </w:rPr>
        <w:t>s</w:t>
      </w:r>
      <w:r>
        <w:t xml:space="preserve"> : </w:t>
      </w:r>
      <w:r w:rsidR="000C6335">
        <w:tab/>
      </w:r>
    </w:p>
    <w:p w:rsidR="001B3A18" w:rsidRDefault="000C6335" w:rsidP="00EB5310">
      <w:r>
        <w:t>F</w:t>
      </w:r>
      <w:r w:rsidR="001B3A18">
        <w:t>actoriser 4x + 12 c’</w:t>
      </w:r>
      <w:r>
        <w:t>est écrire 4x + 12 =</w:t>
      </w:r>
      <w:r w:rsidR="001B3A18">
        <w:t xml:space="preserve"> </w:t>
      </w:r>
      <w:r>
        <w:t>4</w:t>
      </w:r>
      <w:r w:rsidR="00351CB1">
        <w:fldChar w:fldCharType="begin"/>
      </w:r>
      <w:r>
        <w:instrText>SYMBOL 180 \f "Symbol"\h</w:instrText>
      </w:r>
      <w:r w:rsidR="00351CB1">
        <w:fldChar w:fldCharType="end"/>
      </w:r>
      <w:r>
        <w:t>(x + 3).</w:t>
      </w:r>
      <w:r>
        <w:tab/>
      </w:r>
      <w:r>
        <w:tab/>
      </w:r>
      <w:r>
        <w:tab/>
      </w:r>
      <w:r>
        <w:tab/>
        <w:t>4 est le facteur commun</w:t>
      </w:r>
    </w:p>
    <w:p w:rsidR="000C6335" w:rsidRDefault="000C6335" w:rsidP="000C6335">
      <w:r>
        <w:t>Factoriser 3a – 6 c’est écrire 3a – 6 = 3</w:t>
      </w:r>
      <w:r w:rsidR="00351CB1">
        <w:fldChar w:fldCharType="begin"/>
      </w:r>
      <w:r>
        <w:instrText>SYMBOL 180 \f "Symbol"\h</w:instrText>
      </w:r>
      <w:r w:rsidR="00351CB1">
        <w:fldChar w:fldCharType="end"/>
      </w:r>
      <w:r w:rsidR="00DD27E1">
        <w:t>(a – 2</w:t>
      </w:r>
      <w:r>
        <w:t xml:space="preserve">).  </w:t>
      </w:r>
      <w:r>
        <w:tab/>
      </w:r>
      <w:r>
        <w:tab/>
      </w:r>
      <w:r>
        <w:tab/>
      </w:r>
      <w:r>
        <w:tab/>
      </w:r>
      <w:r w:rsidR="00D85D09">
        <w:t>3</w:t>
      </w:r>
      <w:r w:rsidRPr="000C6335">
        <w:t xml:space="preserve"> </w:t>
      </w:r>
      <w:r>
        <w:t>est le facteur commun</w:t>
      </w:r>
    </w:p>
    <w:p w:rsidR="000C6335" w:rsidRDefault="000C6335" w:rsidP="000C6335">
      <w:r>
        <w:t>Factoriser 6y – 8 c’est écrire 6y – 8 = 2</w:t>
      </w:r>
      <w:r w:rsidR="00351CB1">
        <w:fldChar w:fldCharType="begin"/>
      </w:r>
      <w:r>
        <w:instrText>SYMBOL 180 \f "Symbol"\h</w:instrText>
      </w:r>
      <w:r w:rsidR="00351CB1">
        <w:fldChar w:fldCharType="end"/>
      </w:r>
      <w:r>
        <w:t>3y – 2</w:t>
      </w:r>
      <w:r w:rsidR="00351CB1">
        <w:fldChar w:fldCharType="begin"/>
      </w:r>
      <w:r>
        <w:instrText>SYMBOL 180 \f "Symbol"\h</w:instrText>
      </w:r>
      <w:r w:rsidR="00351CB1">
        <w:fldChar w:fldCharType="end"/>
      </w:r>
      <w:r>
        <w:t>4 = 2</w:t>
      </w:r>
      <w:r w:rsidR="00351CB1">
        <w:fldChar w:fldCharType="begin"/>
      </w:r>
      <w:r>
        <w:instrText>SYMBOL 180 \f "Symbol"\h</w:instrText>
      </w:r>
      <w:r w:rsidR="00351CB1">
        <w:fldChar w:fldCharType="end"/>
      </w:r>
      <w:r>
        <w:t xml:space="preserve">(3y – 4).  </w:t>
      </w:r>
      <w:r>
        <w:tab/>
      </w:r>
      <w:r>
        <w:tab/>
        <w:t>2 est le facteur commun</w:t>
      </w:r>
    </w:p>
    <w:p w:rsidR="000C6335" w:rsidRDefault="000C6335" w:rsidP="00EB5310"/>
    <w:p w:rsidR="00D85D09" w:rsidRDefault="00D85D09" w:rsidP="00EB5310"/>
    <w:p w:rsidR="00EB5310" w:rsidRDefault="00EB5310" w:rsidP="00EB5310">
      <w:r w:rsidRPr="005D67D9">
        <w:rPr>
          <w:u w:val="single"/>
        </w:rPr>
        <w:t>Principe de la factorisation</w:t>
      </w:r>
      <w:r>
        <w:t> </w:t>
      </w:r>
      <w:proofErr w:type="gramStart"/>
      <w:r>
        <w:t>:</w:t>
      </w:r>
      <w:r w:rsidR="0027778B">
        <w:t xml:space="preserve">  exemple</w:t>
      </w:r>
      <w:proofErr w:type="gramEnd"/>
      <w:r w:rsidR="0027778B">
        <w:t xml:space="preserve"> : </w:t>
      </w:r>
      <w:r w:rsidR="0027778B">
        <w:tab/>
      </w:r>
      <w:r w:rsidR="0027778B" w:rsidRPr="00EB5310">
        <w:rPr>
          <w:i/>
        </w:rPr>
        <w:t>(x + 1)</w:t>
      </w:r>
      <w:r w:rsidR="0027778B">
        <w:t xml:space="preserve">(x + 2) + </w:t>
      </w:r>
      <w:r w:rsidR="0027778B" w:rsidRPr="00EB5310">
        <w:rPr>
          <w:i/>
        </w:rPr>
        <w:t>(x + 1)</w:t>
      </w:r>
      <w:r w:rsidR="0027778B">
        <w:t>(3x – 4)</w:t>
      </w:r>
    </w:p>
    <w:p w:rsidR="00D85D09" w:rsidRDefault="00D85D09" w:rsidP="00EB5310">
      <w:r>
        <w:t xml:space="preserve">Le facteur commun est </w:t>
      </w:r>
      <w:r w:rsidRPr="00EB5310">
        <w:rPr>
          <w:i/>
        </w:rPr>
        <w:t>(x + 1)</w:t>
      </w:r>
      <w:r>
        <w:t>.</w:t>
      </w:r>
    </w:p>
    <w:p w:rsidR="00D85D09" w:rsidRDefault="00D85D09" w:rsidP="00EB5310"/>
    <w:p w:rsidR="00EB5310" w:rsidRDefault="00EB5310" w:rsidP="0027778B">
      <w:pPr>
        <w:pStyle w:val="Paragraphedeliste"/>
        <w:numPr>
          <w:ilvl w:val="2"/>
          <w:numId w:val="19"/>
        </w:numPr>
        <w:ind w:left="0"/>
      </w:pPr>
      <w:r>
        <w:t>On met dans le crochet tout ce qui n’est pas mis en facteur</w:t>
      </w:r>
    </w:p>
    <w:p w:rsidR="000E5510" w:rsidRDefault="00EB5310" w:rsidP="00EB5310">
      <w:r>
        <w:t xml:space="preserve">  </w:t>
      </w:r>
      <w:r w:rsidRPr="00EB5310">
        <w:rPr>
          <w:i/>
        </w:rPr>
        <w:t>(x + 1)</w:t>
      </w:r>
      <w:r w:rsidR="00351CB1" w:rsidRPr="00D85D09">
        <w:rPr>
          <w:i/>
        </w:rPr>
        <w:fldChar w:fldCharType="begin"/>
      </w:r>
      <w:r w:rsidR="00D85D09" w:rsidRPr="00D85D09">
        <w:rPr>
          <w:i/>
        </w:rPr>
        <w:instrText>SYMBOL 180 \f "Symbol"\h</w:instrText>
      </w:r>
      <w:r w:rsidR="00351CB1" w:rsidRPr="00D85D09">
        <w:rPr>
          <w:i/>
        </w:rPr>
        <w:fldChar w:fldCharType="end"/>
      </w:r>
      <w:r w:rsidR="00D85D09">
        <w:rPr>
          <w:i/>
        </w:rPr>
        <w:t xml:space="preserve"> </w:t>
      </w:r>
      <w:r>
        <w:t xml:space="preserve">(x + 2) + </w:t>
      </w:r>
      <w:r w:rsidRPr="00EB5310">
        <w:rPr>
          <w:i/>
        </w:rPr>
        <w:t>(x + 1)</w:t>
      </w:r>
      <w:r w:rsidR="00351CB1" w:rsidRPr="00D85D09">
        <w:rPr>
          <w:i/>
        </w:rPr>
        <w:fldChar w:fldCharType="begin"/>
      </w:r>
      <w:r w:rsidR="00D85D09" w:rsidRPr="00D85D09">
        <w:rPr>
          <w:i/>
        </w:rPr>
        <w:instrText>SYMBOL 180 \f "Symbol"\h</w:instrText>
      </w:r>
      <w:r w:rsidR="00351CB1" w:rsidRPr="00D85D09">
        <w:rPr>
          <w:i/>
        </w:rPr>
        <w:fldChar w:fldCharType="end"/>
      </w:r>
      <w:r w:rsidR="00D85D09">
        <w:rPr>
          <w:i/>
        </w:rPr>
        <w:t xml:space="preserve"> </w:t>
      </w:r>
      <w:r>
        <w:t xml:space="preserve">(3x – 4) = </w:t>
      </w:r>
      <w:r w:rsidRPr="00EB5310">
        <w:rPr>
          <w:i/>
        </w:rPr>
        <w:t>(x + 1)</w:t>
      </w:r>
      <w:r w:rsidR="00351CB1" w:rsidRPr="00D85D09">
        <w:rPr>
          <w:i/>
        </w:rPr>
        <w:fldChar w:fldCharType="begin"/>
      </w:r>
      <w:r w:rsidR="00D85D09" w:rsidRPr="00D85D09">
        <w:rPr>
          <w:i/>
        </w:rPr>
        <w:instrText>SYMBOL 180 \f "Symbol"\h</w:instrText>
      </w:r>
      <w:r w:rsidR="00351CB1" w:rsidRPr="00D85D09">
        <w:rPr>
          <w:i/>
        </w:rPr>
        <w:fldChar w:fldCharType="end"/>
      </w:r>
      <w:r w:rsidR="00D85D09">
        <w:rPr>
          <w:i/>
        </w:rPr>
        <w:t xml:space="preserve"> </w:t>
      </w:r>
      <w:r>
        <w:t>[(x + 2) + (3x – 4)]</w:t>
      </w:r>
    </w:p>
    <w:p w:rsidR="00EB5310" w:rsidRDefault="00EB5310" w:rsidP="00EB5310">
      <w:r>
        <w:t xml:space="preserve"> </w:t>
      </w:r>
    </w:p>
    <w:p w:rsidR="0027778B" w:rsidRDefault="0027778B" w:rsidP="0027778B">
      <w:pPr>
        <w:pStyle w:val="Paragraphedeliste"/>
        <w:numPr>
          <w:ilvl w:val="2"/>
          <w:numId w:val="19"/>
        </w:numPr>
        <w:ind w:left="0"/>
      </w:pPr>
      <w:r>
        <w:t xml:space="preserve">On développe dans le crochet et on réduit </w:t>
      </w:r>
    </w:p>
    <w:p w:rsidR="0027778B" w:rsidRPr="0027778B" w:rsidRDefault="0027778B" w:rsidP="0027778B">
      <w:pPr>
        <w:pStyle w:val="Paragraphedeliste"/>
        <w:ind w:left="0"/>
        <w:rPr>
          <w:i/>
        </w:rPr>
      </w:pPr>
      <w:r>
        <w:t xml:space="preserve">  </w:t>
      </w:r>
      <w:r w:rsidRPr="00EB5310">
        <w:rPr>
          <w:i/>
        </w:rPr>
        <w:t>(x + 1)</w:t>
      </w:r>
      <w:r w:rsidR="00351CB1" w:rsidRPr="00D85D09">
        <w:rPr>
          <w:i/>
        </w:rPr>
        <w:fldChar w:fldCharType="begin"/>
      </w:r>
      <w:r w:rsidR="00D85D09" w:rsidRPr="00D85D09">
        <w:rPr>
          <w:i/>
        </w:rPr>
        <w:instrText>SYMBOL 180 \f "Symbol"\h</w:instrText>
      </w:r>
      <w:r w:rsidR="00351CB1" w:rsidRPr="00D85D09">
        <w:rPr>
          <w:i/>
        </w:rPr>
        <w:fldChar w:fldCharType="end"/>
      </w:r>
      <w:r w:rsidR="00D85D09">
        <w:rPr>
          <w:i/>
        </w:rPr>
        <w:t xml:space="preserve"> </w:t>
      </w:r>
      <w:r>
        <w:t xml:space="preserve">[(x + 2) + (3x – 4)] = </w:t>
      </w:r>
      <w:r>
        <w:rPr>
          <w:i/>
        </w:rPr>
        <w:t>(x + 1)</w:t>
      </w:r>
      <w:r w:rsidR="00351CB1" w:rsidRPr="00D85D09">
        <w:rPr>
          <w:i/>
        </w:rPr>
        <w:fldChar w:fldCharType="begin"/>
      </w:r>
      <w:r w:rsidR="00D85D09" w:rsidRPr="00D85D09">
        <w:rPr>
          <w:i/>
        </w:rPr>
        <w:instrText>SYMBOL 180 \f "Symbol"\h</w:instrText>
      </w:r>
      <w:r w:rsidR="00351CB1" w:rsidRPr="00D85D09">
        <w:rPr>
          <w:i/>
        </w:rPr>
        <w:fldChar w:fldCharType="end"/>
      </w:r>
      <w:r w:rsidR="00D85D09">
        <w:rPr>
          <w:i/>
        </w:rPr>
        <w:t xml:space="preserve"> </w:t>
      </w:r>
      <w:r>
        <w:t xml:space="preserve">(x + 2 + 3x – 4) = </w:t>
      </w:r>
      <w:r w:rsidRPr="0027778B">
        <w:rPr>
          <w:u w:val="single"/>
        </w:rPr>
        <w:t>(x + 1</w:t>
      </w:r>
      <w:proofErr w:type="gramStart"/>
      <w:r w:rsidRPr="0027778B">
        <w:rPr>
          <w:u w:val="single"/>
        </w:rPr>
        <w:t>)(</w:t>
      </w:r>
      <w:proofErr w:type="gramEnd"/>
      <w:r w:rsidRPr="0027778B">
        <w:rPr>
          <w:u w:val="single"/>
        </w:rPr>
        <w:t>4x – 2)</w:t>
      </w:r>
    </w:p>
    <w:p w:rsidR="000E5510" w:rsidRDefault="000E5510" w:rsidP="00EB5310"/>
    <w:p w:rsidR="0027778B" w:rsidRDefault="00FD6155" w:rsidP="0027778B">
      <w:r>
        <w:rPr>
          <w:noProof/>
          <w:lang w:eastAsia="fr-FR"/>
        </w:rPr>
        <w:drawing>
          <wp:inline distT="0" distB="0" distL="0" distR="0">
            <wp:extent cx="6120765" cy="892409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92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778B">
        <w:t xml:space="preserve">  </w:t>
      </w:r>
      <w:r w:rsidR="0027778B" w:rsidRPr="00EB5310">
        <w:rPr>
          <w:i/>
        </w:rPr>
        <w:t>(x + 1)</w:t>
      </w:r>
      <w:r w:rsidR="0027778B">
        <w:t xml:space="preserve">(x + 2) – </w:t>
      </w:r>
      <w:r w:rsidR="0027778B" w:rsidRPr="00EB5310">
        <w:rPr>
          <w:i/>
        </w:rPr>
        <w:t>(x + 1</w:t>
      </w:r>
      <w:proofErr w:type="gramStart"/>
      <w:r w:rsidR="0027778B" w:rsidRPr="00EB5310">
        <w:rPr>
          <w:i/>
        </w:rPr>
        <w:t>)</w:t>
      </w:r>
      <w:r w:rsidR="0027778B">
        <w:t>(</w:t>
      </w:r>
      <w:proofErr w:type="gramEnd"/>
      <w:r w:rsidR="0027778B">
        <w:t xml:space="preserve">3x – 4) = </w:t>
      </w:r>
      <w:r w:rsidR="0027778B" w:rsidRPr="00EB5310">
        <w:rPr>
          <w:i/>
        </w:rPr>
        <w:t>(x + 1)</w:t>
      </w:r>
      <w:r w:rsidR="0027778B">
        <w:t>[(x + 2) –</w:t>
      </w:r>
      <w:r w:rsidR="00D85D09">
        <w:t xml:space="preserve"> </w:t>
      </w:r>
      <w:r w:rsidR="0027778B">
        <w:t xml:space="preserve">(3x – 4)] </w:t>
      </w:r>
    </w:p>
    <w:p w:rsidR="0027778B" w:rsidRDefault="0027778B" w:rsidP="00EB5310">
      <w:r>
        <w:tab/>
      </w:r>
      <w:r>
        <w:tab/>
      </w:r>
      <w:r>
        <w:tab/>
      </w:r>
      <w:r>
        <w:tab/>
        <w:t xml:space="preserve">     = (</w:t>
      </w:r>
      <w:r>
        <w:rPr>
          <w:i/>
        </w:rPr>
        <w:t>x – 1)</w:t>
      </w:r>
      <w:r>
        <w:t xml:space="preserve"> </w:t>
      </w:r>
      <w:proofErr w:type="gramStart"/>
      <w:r>
        <w:t>( x</w:t>
      </w:r>
      <w:proofErr w:type="gramEnd"/>
      <w:r>
        <w:t xml:space="preserve"> + 2 – 3x + 4)</w:t>
      </w:r>
    </w:p>
    <w:p w:rsidR="0027778B" w:rsidRDefault="0027778B" w:rsidP="00EB5310">
      <w:r>
        <w:tab/>
      </w:r>
      <w:r>
        <w:tab/>
      </w:r>
      <w:r>
        <w:tab/>
      </w:r>
      <w:r>
        <w:tab/>
        <w:t xml:space="preserve">     = (x – 1</w:t>
      </w:r>
      <w:proofErr w:type="gramStart"/>
      <w:r>
        <w:t>)(</w:t>
      </w:r>
      <w:proofErr w:type="gramEnd"/>
      <w:r>
        <w:t>-2x + 6)</w:t>
      </w:r>
    </w:p>
    <w:p w:rsidR="0027778B" w:rsidRDefault="0027778B" w:rsidP="00EB5310"/>
    <w:p w:rsidR="0027778B" w:rsidRDefault="0027778B" w:rsidP="00EB5310">
      <w:r>
        <w:t>Factoriser les expressions suivantes :</w:t>
      </w:r>
    </w:p>
    <w:p w:rsidR="005D67D9" w:rsidRDefault="005D67D9" w:rsidP="00EB5310"/>
    <w:p w:rsidR="0027778B" w:rsidRDefault="0027778B" w:rsidP="0027778B">
      <w:pPr>
        <w:ind w:left="-567"/>
      </w:pPr>
      <w:r w:rsidRPr="007219F8">
        <w:t>1)</w:t>
      </w:r>
      <w:r>
        <w:t xml:space="preserve">   (2x – 3</w:t>
      </w:r>
      <w:proofErr w:type="gramStart"/>
      <w:r>
        <w:t>)(</w:t>
      </w:r>
      <w:proofErr w:type="gramEnd"/>
      <w:r>
        <w:t>5x + 4) + (2x – 3)(3x + 1)</w:t>
      </w:r>
      <w:r>
        <w:tab/>
      </w:r>
      <w:r>
        <w:tab/>
      </w:r>
      <w:r>
        <w:tab/>
      </w:r>
      <w:r w:rsidR="007219F8">
        <w:t>2)</w:t>
      </w:r>
      <w:r>
        <w:tab/>
        <w:t>(5x – 3)(2x – 2) – (5x – 3)(6x + 1)</w:t>
      </w:r>
    </w:p>
    <w:p w:rsidR="0027778B" w:rsidRDefault="0027778B" w:rsidP="0027778B">
      <w:pPr>
        <w:ind w:left="-207"/>
      </w:pPr>
      <w:r>
        <w:t>=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=</w:t>
      </w:r>
    </w:p>
    <w:p w:rsidR="0027778B" w:rsidRDefault="0027778B" w:rsidP="0027778B">
      <w:pPr>
        <w:ind w:left="-567"/>
      </w:pPr>
    </w:p>
    <w:p w:rsidR="0027778B" w:rsidRDefault="0027778B" w:rsidP="0027778B">
      <w:pPr>
        <w:ind w:left="-567"/>
      </w:pPr>
    </w:p>
    <w:p w:rsidR="0027778B" w:rsidRDefault="0027778B" w:rsidP="0027778B">
      <w:pPr>
        <w:ind w:left="-567"/>
      </w:pPr>
    </w:p>
    <w:p w:rsidR="0027778B" w:rsidRDefault="007219F8" w:rsidP="007219F8">
      <w:pPr>
        <w:ind w:left="-567"/>
      </w:pPr>
      <w:r>
        <w:t>3)</w:t>
      </w:r>
      <w:r w:rsidR="0027778B">
        <w:tab/>
        <w:t>(x + 4</w:t>
      </w:r>
      <w:proofErr w:type="gramStart"/>
      <w:r w:rsidR="0027778B">
        <w:t>)(</w:t>
      </w:r>
      <w:proofErr w:type="gramEnd"/>
      <w:r w:rsidR="0027778B">
        <w:t>3x + 1) – (x + 4)(2x – 6)</w:t>
      </w:r>
      <w:r w:rsidR="0027778B">
        <w:tab/>
      </w:r>
      <w:r w:rsidR="0027778B">
        <w:tab/>
      </w:r>
      <w:r w:rsidR="0027778B">
        <w:tab/>
      </w:r>
      <w:r>
        <w:t>4)</w:t>
      </w:r>
      <w:r w:rsidR="0027778B">
        <w:tab/>
        <w:t>(x + 2)²  + (x + 2)(5x – 1)</w:t>
      </w:r>
      <w:r w:rsidR="0027778B">
        <w:tab/>
      </w:r>
    </w:p>
    <w:p w:rsidR="0027778B" w:rsidRDefault="0027778B" w:rsidP="0027778B">
      <w:pPr>
        <w:ind w:left="-567"/>
      </w:pPr>
      <w:r>
        <w:t xml:space="preserve">       =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=</w:t>
      </w:r>
      <w:r>
        <w:tab/>
      </w:r>
    </w:p>
    <w:p w:rsidR="0027778B" w:rsidRDefault="0027778B" w:rsidP="0027778B">
      <w:pPr>
        <w:ind w:left="-567"/>
      </w:pPr>
    </w:p>
    <w:p w:rsidR="005D67D9" w:rsidRDefault="005D67D9" w:rsidP="0027778B">
      <w:pPr>
        <w:ind w:left="-567"/>
      </w:pPr>
    </w:p>
    <w:p w:rsidR="005D67D9" w:rsidRDefault="005D67D9" w:rsidP="0027778B">
      <w:pPr>
        <w:ind w:left="-567"/>
      </w:pPr>
    </w:p>
    <w:p w:rsidR="005D67D9" w:rsidRDefault="005D67D9" w:rsidP="0027778B">
      <w:pPr>
        <w:ind w:left="-567"/>
      </w:pPr>
      <w:r>
        <w:t xml:space="preserve">5) </w:t>
      </w:r>
      <w:r>
        <w:tab/>
        <w:t>(3x + 4</w:t>
      </w:r>
      <w:proofErr w:type="gramStart"/>
      <w:r>
        <w:t>)(</w:t>
      </w:r>
      <w:proofErr w:type="gramEnd"/>
      <w:r>
        <w:t>2x – 1) + (2x – 1)(4x – 7)</w:t>
      </w:r>
      <w:r>
        <w:tab/>
      </w:r>
      <w:r>
        <w:tab/>
      </w:r>
      <w:r>
        <w:tab/>
        <w:t>6)</w:t>
      </w:r>
      <w:r>
        <w:tab/>
        <w:t>(x – 1)(x + 7) – (x + 7)²</w:t>
      </w:r>
    </w:p>
    <w:p w:rsidR="005D67D9" w:rsidRDefault="005D67D9" w:rsidP="0027778B">
      <w:pPr>
        <w:ind w:left="-567"/>
      </w:pPr>
      <w:r>
        <w:t xml:space="preserve">       =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=</w:t>
      </w:r>
    </w:p>
    <w:p w:rsidR="005D67D9" w:rsidRDefault="005D67D9" w:rsidP="0027778B">
      <w:pPr>
        <w:ind w:left="-567"/>
      </w:pPr>
    </w:p>
    <w:p w:rsidR="005D67D9" w:rsidRDefault="005D67D9" w:rsidP="0027778B">
      <w:pPr>
        <w:ind w:left="-567"/>
      </w:pPr>
    </w:p>
    <w:p w:rsidR="005D67D9" w:rsidRDefault="005D67D9" w:rsidP="0027778B">
      <w:pPr>
        <w:ind w:left="-567"/>
      </w:pPr>
    </w:p>
    <w:p w:rsidR="005D67D9" w:rsidRDefault="005D67D9" w:rsidP="0027778B">
      <w:pPr>
        <w:ind w:left="-567"/>
      </w:pPr>
      <w:r>
        <w:t>7)</w:t>
      </w:r>
      <w:r>
        <w:tab/>
        <w:t>(3a – 4</w:t>
      </w:r>
      <w:proofErr w:type="gramStart"/>
      <w:r>
        <w:t>)(</w:t>
      </w:r>
      <w:proofErr w:type="gramEnd"/>
      <w:r>
        <w:t>2a + 5) – (2a + 5)(-2a – 4)</w:t>
      </w:r>
      <w:r>
        <w:tab/>
      </w:r>
      <w:r>
        <w:tab/>
      </w:r>
      <w:r>
        <w:tab/>
        <w:t>8)</w:t>
      </w:r>
      <w:r>
        <w:tab/>
        <w:t>(10a – 5) + 5(a + 3)</w:t>
      </w:r>
    </w:p>
    <w:p w:rsidR="005D67D9" w:rsidRDefault="005D67D9" w:rsidP="0027778B">
      <w:pPr>
        <w:ind w:left="-567"/>
      </w:pPr>
      <w:r>
        <w:t xml:space="preserve">       =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=</w:t>
      </w:r>
    </w:p>
    <w:p w:rsidR="005D67D9" w:rsidRDefault="005D67D9" w:rsidP="0027778B">
      <w:pPr>
        <w:ind w:left="-567"/>
      </w:pPr>
    </w:p>
    <w:p w:rsidR="005D67D9" w:rsidRDefault="005D67D9" w:rsidP="0027778B">
      <w:pPr>
        <w:ind w:left="-567"/>
      </w:pPr>
    </w:p>
    <w:p w:rsidR="005D67D9" w:rsidRDefault="005D67D9" w:rsidP="0027778B">
      <w:pPr>
        <w:ind w:left="-567"/>
      </w:pPr>
    </w:p>
    <w:p w:rsidR="005D67D9" w:rsidRDefault="005D67D9" w:rsidP="0027778B">
      <w:pPr>
        <w:ind w:left="-567"/>
      </w:pPr>
      <w:r>
        <w:t>9)</w:t>
      </w:r>
      <w:r>
        <w:tab/>
        <w:t>3(a – 8) – (a – 8</w:t>
      </w:r>
      <w:proofErr w:type="gramStart"/>
      <w:r>
        <w:t>)(</w:t>
      </w:r>
      <w:proofErr w:type="gramEnd"/>
      <w:r>
        <w:t>2a + 1)</w:t>
      </w:r>
      <w:r>
        <w:tab/>
      </w:r>
      <w:r>
        <w:tab/>
      </w:r>
      <w:r>
        <w:tab/>
      </w:r>
      <w:r>
        <w:tab/>
        <w:t>10)</w:t>
      </w:r>
      <w:r>
        <w:tab/>
        <w:t>(2a – 5)(3a + 8) – (2a – 5)²</w:t>
      </w:r>
    </w:p>
    <w:p w:rsidR="005D67D9" w:rsidRDefault="005D67D9" w:rsidP="0027778B">
      <w:pPr>
        <w:ind w:left="-567"/>
      </w:pPr>
      <w:r>
        <w:t xml:space="preserve">       =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=</w:t>
      </w:r>
    </w:p>
    <w:p w:rsidR="0027778B" w:rsidRPr="0027778B" w:rsidRDefault="0027778B" w:rsidP="00EB5310"/>
    <w:sectPr w:rsidR="0027778B" w:rsidRPr="0027778B" w:rsidSect="00AA4A2F">
      <w:pgSz w:w="11906" w:h="16838"/>
      <w:pgMar w:top="426" w:right="849" w:bottom="567" w:left="1418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54AB"/>
    <w:multiLevelType w:val="hybridMultilevel"/>
    <w:tmpl w:val="EDFEC40A"/>
    <w:lvl w:ilvl="0" w:tplc="76785D9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02EB1"/>
    <w:multiLevelType w:val="hybridMultilevel"/>
    <w:tmpl w:val="D40C5F6E"/>
    <w:lvl w:ilvl="0" w:tplc="56C8CA50">
      <w:start w:val="1"/>
      <w:numFmt w:val="upperRoman"/>
      <w:lvlText w:val="%1)"/>
      <w:lvlJc w:val="left"/>
      <w:pPr>
        <w:ind w:left="153" w:hanging="72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18F47067"/>
    <w:multiLevelType w:val="hybridMultilevel"/>
    <w:tmpl w:val="E1BC8154"/>
    <w:lvl w:ilvl="0" w:tplc="36084CC2">
      <w:start w:val="1"/>
      <w:numFmt w:val="decimal"/>
      <w:lvlText w:val="%1)"/>
      <w:lvlJc w:val="left"/>
      <w:pPr>
        <w:tabs>
          <w:tab w:val="num" w:pos="1068"/>
        </w:tabs>
        <w:ind w:left="1068" w:hanging="915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873459"/>
    <w:multiLevelType w:val="hybridMultilevel"/>
    <w:tmpl w:val="067C3E22"/>
    <w:lvl w:ilvl="0" w:tplc="5756E3EA">
      <w:start w:val="9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1DC65B09"/>
    <w:multiLevelType w:val="hybridMultilevel"/>
    <w:tmpl w:val="7D86E37C"/>
    <w:lvl w:ilvl="0" w:tplc="A8D0B672">
      <w:start w:val="1"/>
      <w:numFmt w:val="decimal"/>
      <w:lvlText w:val="%1-"/>
      <w:lvlJc w:val="left"/>
      <w:pPr>
        <w:ind w:left="-20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21666E60"/>
    <w:multiLevelType w:val="hybridMultilevel"/>
    <w:tmpl w:val="8716EF78"/>
    <w:lvl w:ilvl="0" w:tplc="4DD2E6F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33903A0"/>
    <w:multiLevelType w:val="hybridMultilevel"/>
    <w:tmpl w:val="AC56C996"/>
    <w:lvl w:ilvl="0" w:tplc="BAEA23E0">
      <w:start w:val="5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29FA1B57"/>
    <w:multiLevelType w:val="hybridMultilevel"/>
    <w:tmpl w:val="2F94C862"/>
    <w:lvl w:ilvl="0" w:tplc="0B286D9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744DAF"/>
    <w:multiLevelType w:val="hybridMultilevel"/>
    <w:tmpl w:val="66727AC6"/>
    <w:lvl w:ilvl="0" w:tplc="96001B6E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DD90B5B"/>
    <w:multiLevelType w:val="hybridMultilevel"/>
    <w:tmpl w:val="823E0DD0"/>
    <w:lvl w:ilvl="0" w:tplc="84924D0E">
      <w:start w:val="5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>
    <w:nsid w:val="2E9D04BB"/>
    <w:multiLevelType w:val="hybridMultilevel"/>
    <w:tmpl w:val="DB7258FC"/>
    <w:lvl w:ilvl="0" w:tplc="1ACA28F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CA2D75"/>
    <w:multiLevelType w:val="hybridMultilevel"/>
    <w:tmpl w:val="3246FA8C"/>
    <w:lvl w:ilvl="0" w:tplc="D234A3A4">
      <w:numFmt w:val="bullet"/>
      <w:lvlText w:val="-"/>
      <w:lvlJc w:val="left"/>
      <w:pPr>
        <w:ind w:left="-349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2">
    <w:nsid w:val="41FB6A46"/>
    <w:multiLevelType w:val="hybridMultilevel"/>
    <w:tmpl w:val="9C76D096"/>
    <w:lvl w:ilvl="0" w:tplc="C40CB266">
      <w:start w:val="7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4564581C"/>
    <w:multiLevelType w:val="hybridMultilevel"/>
    <w:tmpl w:val="9132B0A8"/>
    <w:lvl w:ilvl="0" w:tplc="1A220BE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C13D2D"/>
    <w:multiLevelType w:val="hybridMultilevel"/>
    <w:tmpl w:val="0F30F1C6"/>
    <w:lvl w:ilvl="0" w:tplc="CD061D0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4A52027C"/>
    <w:multiLevelType w:val="hybridMultilevel"/>
    <w:tmpl w:val="E0768E3A"/>
    <w:lvl w:ilvl="0" w:tplc="2D6CFAF2">
      <w:start w:val="1"/>
      <w:numFmt w:val="upperRoman"/>
      <w:lvlText w:val="%1)"/>
      <w:lvlJc w:val="left"/>
      <w:pPr>
        <w:ind w:left="153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53454188"/>
    <w:multiLevelType w:val="hybridMultilevel"/>
    <w:tmpl w:val="7B9EC9F4"/>
    <w:lvl w:ilvl="0" w:tplc="0A907FA6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>
    <w:nsid w:val="53D96D39"/>
    <w:multiLevelType w:val="hybridMultilevel"/>
    <w:tmpl w:val="1ECA99AA"/>
    <w:lvl w:ilvl="0" w:tplc="B5F8867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56FB34AF"/>
    <w:multiLevelType w:val="hybridMultilevel"/>
    <w:tmpl w:val="188E6FCA"/>
    <w:lvl w:ilvl="0" w:tplc="124C5284">
      <w:start w:val="1"/>
      <w:numFmt w:val="decimal"/>
      <w:lvlText w:val="%1)"/>
      <w:lvlJc w:val="left"/>
      <w:pPr>
        <w:ind w:left="-20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>
    <w:nsid w:val="59C47DFD"/>
    <w:multiLevelType w:val="hybridMultilevel"/>
    <w:tmpl w:val="B4F6EEA4"/>
    <w:lvl w:ilvl="0" w:tplc="2332C11A">
      <w:start w:val="1"/>
      <w:numFmt w:val="decimal"/>
      <w:lvlText w:val="%1-"/>
      <w:lvlJc w:val="left"/>
      <w:pPr>
        <w:ind w:left="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31" w:hanging="360"/>
      </w:pPr>
    </w:lvl>
    <w:lvl w:ilvl="2" w:tplc="040C001B" w:tentative="1">
      <w:start w:val="1"/>
      <w:numFmt w:val="lowerRoman"/>
      <w:lvlText w:val="%3."/>
      <w:lvlJc w:val="right"/>
      <w:pPr>
        <w:ind w:left="1451" w:hanging="180"/>
      </w:pPr>
    </w:lvl>
    <w:lvl w:ilvl="3" w:tplc="040C000F" w:tentative="1">
      <w:start w:val="1"/>
      <w:numFmt w:val="decimal"/>
      <w:lvlText w:val="%4."/>
      <w:lvlJc w:val="left"/>
      <w:pPr>
        <w:ind w:left="2171" w:hanging="360"/>
      </w:pPr>
    </w:lvl>
    <w:lvl w:ilvl="4" w:tplc="040C0019" w:tentative="1">
      <w:start w:val="1"/>
      <w:numFmt w:val="lowerLetter"/>
      <w:lvlText w:val="%5."/>
      <w:lvlJc w:val="left"/>
      <w:pPr>
        <w:ind w:left="2891" w:hanging="360"/>
      </w:pPr>
    </w:lvl>
    <w:lvl w:ilvl="5" w:tplc="040C001B" w:tentative="1">
      <w:start w:val="1"/>
      <w:numFmt w:val="lowerRoman"/>
      <w:lvlText w:val="%6."/>
      <w:lvlJc w:val="right"/>
      <w:pPr>
        <w:ind w:left="3611" w:hanging="180"/>
      </w:pPr>
    </w:lvl>
    <w:lvl w:ilvl="6" w:tplc="040C000F" w:tentative="1">
      <w:start w:val="1"/>
      <w:numFmt w:val="decimal"/>
      <w:lvlText w:val="%7."/>
      <w:lvlJc w:val="left"/>
      <w:pPr>
        <w:ind w:left="4331" w:hanging="360"/>
      </w:pPr>
    </w:lvl>
    <w:lvl w:ilvl="7" w:tplc="040C0019" w:tentative="1">
      <w:start w:val="1"/>
      <w:numFmt w:val="lowerLetter"/>
      <w:lvlText w:val="%8."/>
      <w:lvlJc w:val="left"/>
      <w:pPr>
        <w:ind w:left="5051" w:hanging="360"/>
      </w:pPr>
    </w:lvl>
    <w:lvl w:ilvl="8" w:tplc="040C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>
    <w:nsid w:val="5A676330"/>
    <w:multiLevelType w:val="hybridMultilevel"/>
    <w:tmpl w:val="489A9B6E"/>
    <w:lvl w:ilvl="0" w:tplc="6E50625A">
      <w:start w:val="1"/>
      <w:numFmt w:val="lowerLetter"/>
      <w:lvlText w:val="%1)"/>
      <w:lvlJc w:val="left"/>
      <w:pPr>
        <w:tabs>
          <w:tab w:val="num" w:pos="153"/>
        </w:tabs>
        <w:ind w:left="153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873"/>
        </w:tabs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</w:lvl>
  </w:abstractNum>
  <w:abstractNum w:abstractNumId="21">
    <w:nsid w:val="5EAE07D2"/>
    <w:multiLevelType w:val="hybridMultilevel"/>
    <w:tmpl w:val="6812DD0A"/>
    <w:lvl w:ilvl="0" w:tplc="7632DC9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E52287"/>
    <w:multiLevelType w:val="hybridMultilevel"/>
    <w:tmpl w:val="F4B6AFDA"/>
    <w:lvl w:ilvl="0" w:tplc="E4EA86F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8B5291E"/>
    <w:multiLevelType w:val="hybridMultilevel"/>
    <w:tmpl w:val="6F904AE0"/>
    <w:lvl w:ilvl="0" w:tplc="E278A312">
      <w:start w:val="1"/>
      <w:numFmt w:val="decimal"/>
      <w:lvlText w:val="%1)"/>
      <w:lvlJc w:val="left"/>
      <w:pPr>
        <w:ind w:left="-20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68E869F6"/>
    <w:multiLevelType w:val="hybridMultilevel"/>
    <w:tmpl w:val="2304CB08"/>
    <w:lvl w:ilvl="0" w:tplc="A3EE75A0">
      <w:start w:val="1"/>
      <w:numFmt w:val="decimal"/>
      <w:lvlText w:val="%1)"/>
      <w:lvlJc w:val="left"/>
      <w:pPr>
        <w:tabs>
          <w:tab w:val="num" w:pos="-207"/>
        </w:tabs>
        <w:ind w:left="-207" w:hanging="360"/>
      </w:pPr>
      <w:rPr>
        <w:rFonts w:hint="default"/>
        <w:b/>
      </w:rPr>
    </w:lvl>
    <w:lvl w:ilvl="1" w:tplc="BC96718C">
      <w:start w:val="1"/>
      <w:numFmt w:val="lowerLetter"/>
      <w:lvlText w:val="%2)"/>
      <w:lvlJc w:val="left"/>
      <w:pPr>
        <w:tabs>
          <w:tab w:val="num" w:pos="513"/>
        </w:tabs>
        <w:ind w:left="513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25">
    <w:nsid w:val="6D3E25B1"/>
    <w:multiLevelType w:val="hybridMultilevel"/>
    <w:tmpl w:val="BDA60F18"/>
    <w:lvl w:ilvl="0" w:tplc="0FD2687C">
      <w:start w:val="1"/>
      <w:numFmt w:val="decimal"/>
      <w:lvlText w:val="%1)"/>
      <w:lvlJc w:val="left"/>
      <w:pPr>
        <w:tabs>
          <w:tab w:val="num" w:pos="-207"/>
        </w:tabs>
        <w:ind w:left="-207" w:hanging="360"/>
      </w:pPr>
      <w:rPr>
        <w:rFonts w:hint="default"/>
        <w:b w:val="0"/>
      </w:rPr>
    </w:lvl>
    <w:lvl w:ilvl="1" w:tplc="3306BE80">
      <w:start w:val="1"/>
      <w:numFmt w:val="decimal"/>
      <w:lvlText w:val="%2)"/>
      <w:lvlJc w:val="left"/>
      <w:pPr>
        <w:tabs>
          <w:tab w:val="num" w:pos="1068"/>
        </w:tabs>
        <w:ind w:left="1068" w:hanging="915"/>
      </w:pPr>
      <w:rPr>
        <w:rFonts w:hint="default"/>
        <w:b w:val="0"/>
      </w:rPr>
    </w:lvl>
    <w:lvl w:ilvl="2" w:tplc="72DCF690">
      <w:start w:val="1"/>
      <w:numFmt w:val="decimal"/>
      <w:lvlText w:val="%3-"/>
      <w:lvlJc w:val="left"/>
      <w:pPr>
        <w:ind w:left="1413" w:hanging="360"/>
      </w:pPr>
      <w:rPr>
        <w:rFonts w:hint="default"/>
        <w:b/>
      </w:rPr>
    </w:lvl>
    <w:lvl w:ilvl="3" w:tplc="D14A9A7E">
      <w:start w:val="1"/>
      <w:numFmt w:val="decimal"/>
      <w:lvlText w:val="%4"/>
      <w:lvlJc w:val="left"/>
      <w:pPr>
        <w:ind w:left="1953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26">
    <w:nsid w:val="721E4B95"/>
    <w:multiLevelType w:val="hybridMultilevel"/>
    <w:tmpl w:val="969AFC46"/>
    <w:lvl w:ilvl="0" w:tplc="FD9276C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65A22EB"/>
    <w:multiLevelType w:val="hybridMultilevel"/>
    <w:tmpl w:val="B016E1FC"/>
    <w:lvl w:ilvl="0" w:tplc="13061300">
      <w:start w:val="1"/>
      <w:numFmt w:val="decimal"/>
      <w:lvlText w:val="%1-"/>
      <w:lvlJc w:val="left"/>
      <w:pPr>
        <w:tabs>
          <w:tab w:val="num" w:pos="-207"/>
        </w:tabs>
        <w:ind w:left="-20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513"/>
        </w:tabs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num w:numId="1">
    <w:abstractNumId w:val="27"/>
  </w:num>
  <w:num w:numId="2">
    <w:abstractNumId w:val="11"/>
  </w:num>
  <w:num w:numId="3">
    <w:abstractNumId w:val="19"/>
  </w:num>
  <w:num w:numId="4">
    <w:abstractNumId w:val="1"/>
  </w:num>
  <w:num w:numId="5">
    <w:abstractNumId w:val="7"/>
  </w:num>
  <w:num w:numId="6">
    <w:abstractNumId w:val="10"/>
  </w:num>
  <w:num w:numId="7">
    <w:abstractNumId w:val="24"/>
  </w:num>
  <w:num w:numId="8">
    <w:abstractNumId w:val="20"/>
  </w:num>
  <w:num w:numId="9">
    <w:abstractNumId w:val="23"/>
  </w:num>
  <w:num w:numId="10">
    <w:abstractNumId w:val="17"/>
  </w:num>
  <w:num w:numId="11">
    <w:abstractNumId w:val="8"/>
  </w:num>
  <w:num w:numId="12">
    <w:abstractNumId w:val="4"/>
  </w:num>
  <w:num w:numId="13">
    <w:abstractNumId w:val="0"/>
  </w:num>
  <w:num w:numId="14">
    <w:abstractNumId w:val="21"/>
  </w:num>
  <w:num w:numId="15">
    <w:abstractNumId w:val="13"/>
  </w:num>
  <w:num w:numId="16">
    <w:abstractNumId w:val="5"/>
  </w:num>
  <w:num w:numId="17">
    <w:abstractNumId w:val="26"/>
  </w:num>
  <w:num w:numId="18">
    <w:abstractNumId w:val="16"/>
  </w:num>
  <w:num w:numId="19">
    <w:abstractNumId w:val="25"/>
  </w:num>
  <w:num w:numId="20">
    <w:abstractNumId w:val="2"/>
  </w:num>
  <w:num w:numId="21">
    <w:abstractNumId w:val="18"/>
  </w:num>
  <w:num w:numId="22">
    <w:abstractNumId w:val="14"/>
  </w:num>
  <w:num w:numId="23">
    <w:abstractNumId w:val="15"/>
  </w:num>
  <w:num w:numId="24">
    <w:abstractNumId w:val="9"/>
  </w:num>
  <w:num w:numId="25">
    <w:abstractNumId w:val="12"/>
  </w:num>
  <w:num w:numId="26">
    <w:abstractNumId w:val="3"/>
  </w:num>
  <w:num w:numId="27">
    <w:abstractNumId w:val="22"/>
  </w:num>
  <w:num w:numId="2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20"/>
  <w:drawingGridVerticalSpacing w:val="120"/>
  <w:displayHorizontalDrawingGridEvery w:val="2"/>
  <w:displayVerticalDrawingGridEvery w:val="0"/>
  <w:characterSpacingControl w:val="doNotCompress"/>
  <w:savePreviewPicture/>
  <w:compat>
    <w:balanceSingleByteDoubleByteWidth/>
    <w:doNotLeaveBackslashAlone/>
    <w:ulTrailSpace/>
    <w:doNotExpandShiftReturn/>
  </w:compat>
  <w:docVars>
    <w:docVar w:name="DernierMetEn" w:val="aucun"/>
    <w:docVar w:name="VersionAMath" w:val="(18 janv 98)"/>
  </w:docVars>
  <w:rsids>
    <w:rsidRoot w:val="00B56B97"/>
    <w:rsid w:val="00011DA2"/>
    <w:rsid w:val="000124A4"/>
    <w:rsid w:val="000207B8"/>
    <w:rsid w:val="00036438"/>
    <w:rsid w:val="000503C4"/>
    <w:rsid w:val="00077788"/>
    <w:rsid w:val="000C2F18"/>
    <w:rsid w:val="000C6335"/>
    <w:rsid w:val="000D1135"/>
    <w:rsid w:val="000E1242"/>
    <w:rsid w:val="000E5510"/>
    <w:rsid w:val="00101098"/>
    <w:rsid w:val="00107A18"/>
    <w:rsid w:val="001138DD"/>
    <w:rsid w:val="001379DB"/>
    <w:rsid w:val="00167909"/>
    <w:rsid w:val="0019748F"/>
    <w:rsid w:val="001B3A18"/>
    <w:rsid w:val="001E12DC"/>
    <w:rsid w:val="00201F89"/>
    <w:rsid w:val="00242487"/>
    <w:rsid w:val="00253784"/>
    <w:rsid w:val="0027778B"/>
    <w:rsid w:val="00293BE8"/>
    <w:rsid w:val="00294B33"/>
    <w:rsid w:val="002C3348"/>
    <w:rsid w:val="002C5F4E"/>
    <w:rsid w:val="002D3E1C"/>
    <w:rsid w:val="002E1204"/>
    <w:rsid w:val="003048FD"/>
    <w:rsid w:val="00307A98"/>
    <w:rsid w:val="0032112E"/>
    <w:rsid w:val="00325A49"/>
    <w:rsid w:val="003271EB"/>
    <w:rsid w:val="003377AD"/>
    <w:rsid w:val="00351CB1"/>
    <w:rsid w:val="0035372B"/>
    <w:rsid w:val="0037714D"/>
    <w:rsid w:val="00381C02"/>
    <w:rsid w:val="004002E0"/>
    <w:rsid w:val="00407C11"/>
    <w:rsid w:val="00421B0B"/>
    <w:rsid w:val="00456C7D"/>
    <w:rsid w:val="004B0FFF"/>
    <w:rsid w:val="004B3434"/>
    <w:rsid w:val="004D1AE3"/>
    <w:rsid w:val="005578CB"/>
    <w:rsid w:val="00563DC6"/>
    <w:rsid w:val="0057795A"/>
    <w:rsid w:val="005C6BFA"/>
    <w:rsid w:val="005D1C90"/>
    <w:rsid w:val="005D5485"/>
    <w:rsid w:val="005D67D9"/>
    <w:rsid w:val="005F671D"/>
    <w:rsid w:val="0062279F"/>
    <w:rsid w:val="006266F8"/>
    <w:rsid w:val="00634762"/>
    <w:rsid w:val="006549B5"/>
    <w:rsid w:val="006D699E"/>
    <w:rsid w:val="007219F8"/>
    <w:rsid w:val="007542B0"/>
    <w:rsid w:val="007841CB"/>
    <w:rsid w:val="0079682D"/>
    <w:rsid w:val="007C0581"/>
    <w:rsid w:val="007C7089"/>
    <w:rsid w:val="007E793B"/>
    <w:rsid w:val="00833DC7"/>
    <w:rsid w:val="00834668"/>
    <w:rsid w:val="008D4D0A"/>
    <w:rsid w:val="00942A8B"/>
    <w:rsid w:val="009B4FCA"/>
    <w:rsid w:val="009E4920"/>
    <w:rsid w:val="009F5E55"/>
    <w:rsid w:val="00AA4A2F"/>
    <w:rsid w:val="00AA73DE"/>
    <w:rsid w:val="00AE40E2"/>
    <w:rsid w:val="00B05707"/>
    <w:rsid w:val="00B3546C"/>
    <w:rsid w:val="00B42838"/>
    <w:rsid w:val="00B56B97"/>
    <w:rsid w:val="00B97FA1"/>
    <w:rsid w:val="00C02497"/>
    <w:rsid w:val="00C14850"/>
    <w:rsid w:val="00CF2210"/>
    <w:rsid w:val="00D06CA7"/>
    <w:rsid w:val="00D12A16"/>
    <w:rsid w:val="00D13020"/>
    <w:rsid w:val="00D148D8"/>
    <w:rsid w:val="00D75FC8"/>
    <w:rsid w:val="00D842C4"/>
    <w:rsid w:val="00D85D09"/>
    <w:rsid w:val="00D874EA"/>
    <w:rsid w:val="00D93C86"/>
    <w:rsid w:val="00DD27E1"/>
    <w:rsid w:val="00DE2D7A"/>
    <w:rsid w:val="00E030A9"/>
    <w:rsid w:val="00E5204A"/>
    <w:rsid w:val="00EB5310"/>
    <w:rsid w:val="00EC4CC8"/>
    <w:rsid w:val="00F0698B"/>
    <w:rsid w:val="00F628C4"/>
    <w:rsid w:val="00F66954"/>
    <w:rsid w:val="00F83883"/>
    <w:rsid w:val="00F90DA9"/>
    <w:rsid w:val="00F94010"/>
    <w:rsid w:val="00FD6155"/>
    <w:rsid w:val="00FD79D5"/>
    <w:rsid w:val="00FE0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E55"/>
    <w:rPr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ths">
    <w:name w:val="Maths"/>
    <w:basedOn w:val="Policepardfaut"/>
    <w:rsid w:val="00011DA2"/>
    <w:rPr>
      <w:i/>
      <w:noProof/>
      <w:color w:val="0000F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41C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41CB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5D5485"/>
    <w:rPr>
      <w:color w:val="808080"/>
    </w:rPr>
  </w:style>
  <w:style w:type="paragraph" w:styleId="Paragraphedeliste">
    <w:name w:val="List Paragraph"/>
    <w:basedOn w:val="Normal"/>
    <w:uiPriority w:val="34"/>
    <w:qFormat/>
    <w:rsid w:val="001138DD"/>
    <w:pPr>
      <w:ind w:left="720"/>
      <w:contextualSpacing/>
    </w:pPr>
  </w:style>
  <w:style w:type="table" w:styleId="Grilledutableau">
    <w:name w:val="Table Grid"/>
    <w:basedOn w:val="TableauNormal"/>
    <w:uiPriority w:val="59"/>
    <w:rsid w:val="005D1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ves\AppData\Roaming\Microsoft\Templates\AMATH97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23D1AA-8EFA-43ED-9706-B4077348E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AMATH97</Template>
  <TotalTime>73</TotalTime>
  <Pages>2</Pages>
  <Words>432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mathématique._x000d_
Ne pas hésiter à consulter le fichier d'aide._x000d_
                              Réalisation Marc Guillemot.</vt:lpstr>
    </vt:vector>
  </TitlesOfParts>
  <Company>HP</Company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mathématique._x000d_
Ne pas hésiter à consulter le fichier d'aide._x000d_
                              Réalisation Marc Guillemot.</dc:title>
  <dc:creator>yves</dc:creator>
  <cp:lastModifiedBy>yves</cp:lastModifiedBy>
  <cp:revision>13</cp:revision>
  <dcterms:created xsi:type="dcterms:W3CDTF">2019-11-28T19:29:00Z</dcterms:created>
  <dcterms:modified xsi:type="dcterms:W3CDTF">2021-09-23T18:15:00Z</dcterms:modified>
</cp:coreProperties>
</file>
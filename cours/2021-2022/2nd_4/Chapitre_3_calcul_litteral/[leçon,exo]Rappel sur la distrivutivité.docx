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894" w:rsidRDefault="00F55118" w:rsidP="00AC0894">
      <w:pPr>
        <w:ind w:left="-567"/>
      </w:pPr>
      <w:r w:rsidRPr="002F28D4">
        <w:rPr>
          <w:b/>
          <w:u w:val="single"/>
        </w:rPr>
        <w:t>J’utilise la distributivité simple</w:t>
      </w:r>
      <w:r>
        <w:t> :</w:t>
      </w:r>
    </w:p>
    <w:p w:rsidR="00F55118" w:rsidRDefault="00F55118" w:rsidP="00AC0894">
      <w:pPr>
        <w:ind w:left="-567"/>
      </w:pPr>
    </w:p>
    <w:p w:rsidR="00F55118" w:rsidRDefault="00F55118" w:rsidP="00AC0894">
      <w:pPr>
        <w:ind w:left="-567"/>
      </w:pPr>
      <w:r w:rsidRPr="002F28D4">
        <w:rPr>
          <w:bdr w:val="single" w:sz="4" w:space="0" w:color="auto"/>
        </w:rPr>
        <w:t>Rappel :</w:t>
      </w:r>
      <w:r w:rsidR="002F28D4">
        <w:rPr>
          <w:bdr w:val="single" w:sz="4" w:space="0" w:color="auto"/>
        </w:rPr>
        <w:t xml:space="preserve">   </w:t>
      </w:r>
      <w:r w:rsidRPr="002F28D4">
        <w:rPr>
          <w:bdr w:val="single" w:sz="4" w:space="0" w:color="auto"/>
        </w:rPr>
        <w:t xml:space="preserve"> </w:t>
      </w:r>
      <w:proofErr w:type="gramStart"/>
      <w:r w:rsidRPr="002F28D4">
        <w:rPr>
          <w:bdr w:val="single" w:sz="4" w:space="0" w:color="auto"/>
        </w:rPr>
        <w:t>k</w:t>
      </w:r>
      <w:proofErr w:type="gramEnd"/>
      <w:r w:rsidR="00E63400" w:rsidRPr="002F28D4">
        <w:rPr>
          <w:bdr w:val="single" w:sz="4" w:space="0" w:color="auto"/>
        </w:rPr>
        <w:fldChar w:fldCharType="begin"/>
      </w:r>
      <w:r w:rsidRPr="002F28D4">
        <w:rPr>
          <w:bdr w:val="single" w:sz="4" w:space="0" w:color="auto"/>
        </w:rPr>
        <w:instrText>SYMBOL 180 \f "Symbol"\h</w:instrText>
      </w:r>
      <w:r w:rsidR="00E63400" w:rsidRPr="002F28D4">
        <w:rPr>
          <w:bdr w:val="single" w:sz="4" w:space="0" w:color="auto"/>
        </w:rPr>
        <w:fldChar w:fldCharType="end"/>
      </w:r>
      <w:r w:rsidRPr="002F28D4">
        <w:rPr>
          <w:bdr w:val="single" w:sz="4" w:space="0" w:color="auto"/>
        </w:rPr>
        <w:t>(a + b) = k</w:t>
      </w:r>
      <w:r w:rsidR="00E63400" w:rsidRPr="002F28D4">
        <w:rPr>
          <w:bdr w:val="single" w:sz="4" w:space="0" w:color="auto"/>
        </w:rPr>
        <w:fldChar w:fldCharType="begin"/>
      </w:r>
      <w:r w:rsidRPr="002F28D4">
        <w:rPr>
          <w:bdr w:val="single" w:sz="4" w:space="0" w:color="auto"/>
        </w:rPr>
        <w:instrText>SYMBOL 180 \f "Symbol"\h</w:instrText>
      </w:r>
      <w:r w:rsidR="00E63400" w:rsidRPr="002F28D4">
        <w:rPr>
          <w:bdr w:val="single" w:sz="4" w:space="0" w:color="auto"/>
        </w:rPr>
        <w:fldChar w:fldCharType="end"/>
      </w:r>
      <w:r w:rsidRPr="002F28D4">
        <w:rPr>
          <w:bdr w:val="single" w:sz="4" w:space="0" w:color="auto"/>
        </w:rPr>
        <w:t>a + k</w:t>
      </w:r>
      <w:r w:rsidR="00E63400" w:rsidRPr="002F28D4">
        <w:rPr>
          <w:bdr w:val="single" w:sz="4" w:space="0" w:color="auto"/>
        </w:rPr>
        <w:fldChar w:fldCharType="begin"/>
      </w:r>
      <w:r w:rsidRPr="002F28D4">
        <w:rPr>
          <w:bdr w:val="single" w:sz="4" w:space="0" w:color="auto"/>
        </w:rPr>
        <w:instrText>SYMBOL 180 \f "Symbol"\h</w:instrText>
      </w:r>
      <w:r w:rsidR="00E63400" w:rsidRPr="002F28D4">
        <w:rPr>
          <w:bdr w:val="single" w:sz="4" w:space="0" w:color="auto"/>
        </w:rPr>
        <w:fldChar w:fldCharType="end"/>
      </w:r>
      <w:r w:rsidRPr="002F28D4">
        <w:rPr>
          <w:bdr w:val="single" w:sz="4" w:space="0" w:color="auto"/>
        </w:rPr>
        <w:t>b</w:t>
      </w:r>
      <w:r w:rsidR="002F28D4">
        <w:rPr>
          <w:bdr w:val="single" w:sz="4" w:space="0" w:color="auto"/>
        </w:rPr>
        <w:t xml:space="preserve">  </w:t>
      </w:r>
    </w:p>
    <w:p w:rsidR="002F28D4" w:rsidRDefault="002F28D4" w:rsidP="00AC0894">
      <w:pPr>
        <w:ind w:left="-567"/>
      </w:pPr>
    </w:p>
    <w:p w:rsidR="00F55118" w:rsidRDefault="00F55118" w:rsidP="00AC0894">
      <w:pPr>
        <w:ind w:left="-567"/>
      </w:pPr>
      <w:r>
        <w:t xml:space="preserve">On peut le vérifier avec un exemple : </w:t>
      </w:r>
      <w:r>
        <w:tab/>
        <w:t>3</w:t>
      </w:r>
      <w:r w:rsidR="00E63400">
        <w:fldChar w:fldCharType="begin"/>
      </w:r>
      <w:r>
        <w:instrText>SYMBOL 180 \f "Symbol"\h</w:instrText>
      </w:r>
      <w:r w:rsidR="00E63400">
        <w:fldChar w:fldCharType="end"/>
      </w:r>
      <w:r>
        <w:t>(4 + 2) = 3</w:t>
      </w:r>
      <w:r w:rsidR="00E63400">
        <w:fldChar w:fldCharType="begin"/>
      </w:r>
      <w:r>
        <w:instrText>SYMBOL 180 \f "Symbol"\h</w:instrText>
      </w:r>
      <w:r w:rsidR="00E63400">
        <w:fldChar w:fldCharType="end"/>
      </w:r>
      <w:r>
        <w:t>6 = 18</w:t>
      </w:r>
    </w:p>
    <w:p w:rsidR="00F55118" w:rsidRDefault="00F55118" w:rsidP="00AC0894">
      <w:pPr>
        <w:ind w:left="-567"/>
      </w:pP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 w:rsidR="00E63400">
        <w:fldChar w:fldCharType="begin"/>
      </w:r>
      <w:r>
        <w:instrText>SYMBOL 180 \f "Symbol"\h</w:instrText>
      </w:r>
      <w:r w:rsidR="00E63400">
        <w:fldChar w:fldCharType="end"/>
      </w:r>
      <w:r>
        <w:t>4 + 3</w:t>
      </w:r>
      <w:r w:rsidR="00E63400">
        <w:fldChar w:fldCharType="begin"/>
      </w:r>
      <w:r>
        <w:instrText>SYMBOL 180 \f "Symbol"\h</w:instrText>
      </w:r>
      <w:r w:rsidR="00E63400">
        <w:fldChar w:fldCharType="end"/>
      </w:r>
      <w:r>
        <w:t>2 = 12 + 6 = 18</w:t>
      </w:r>
    </w:p>
    <w:p w:rsidR="00F55118" w:rsidRDefault="002F28D4" w:rsidP="00AC0894">
      <w:pPr>
        <w:ind w:left="-567"/>
      </w:pPr>
      <w:r>
        <w:tab/>
      </w:r>
      <w:r>
        <w:tab/>
        <w:t xml:space="preserve">       4</w:t>
      </w:r>
      <w:r>
        <w:tab/>
      </w:r>
      <w:r>
        <w:tab/>
        <w:t xml:space="preserve">      2</w:t>
      </w:r>
    </w:p>
    <w:p w:rsidR="00F55118" w:rsidRDefault="00E63400" w:rsidP="00AC0894">
      <w:pPr>
        <w:ind w:left="-567"/>
      </w:pPr>
      <w:r>
        <w:rPr>
          <w:noProof/>
          <w:lang w:eastAsia="fr-FR"/>
        </w:rPr>
        <w:pict>
          <v:rect id="_x0000_s1027" style="position:absolute;left:0;text-align:left;margin-left:106.1pt;margin-top:6.9pt;width:43.2pt;height:66pt;z-index:251659264"/>
        </w:pict>
      </w:r>
      <w:r>
        <w:rPr>
          <w:noProof/>
          <w:lang w:eastAsia="fr-FR"/>
        </w:rPr>
        <w:pict>
          <v:rect id="_x0000_s1026" style="position:absolute;left:0;text-align:left;margin-left:10.1pt;margin-top:6.9pt;width:96pt;height:66pt;z-index:251658240"/>
        </w:pict>
      </w:r>
    </w:p>
    <w:p w:rsidR="00F55118" w:rsidRDefault="00F55118" w:rsidP="00AC0894">
      <w:pPr>
        <w:ind w:left="-567"/>
      </w:pPr>
    </w:p>
    <w:p w:rsidR="002F28D4" w:rsidRDefault="002F28D4" w:rsidP="00AC0894">
      <w:pPr>
        <w:ind w:left="-567"/>
      </w:pPr>
      <w:r>
        <w:t xml:space="preserve">        3</w:t>
      </w:r>
      <w:r>
        <w:tab/>
      </w:r>
      <w:r>
        <w:tab/>
      </w:r>
      <w:r>
        <w:tab/>
      </w:r>
      <w:r>
        <w:tab/>
        <w:t xml:space="preserve">      On peut aussi le vérifier en calculant l’aire de ces deux manières.</w:t>
      </w:r>
    </w:p>
    <w:p w:rsidR="002F28D4" w:rsidRDefault="002F28D4" w:rsidP="00AC0894">
      <w:pPr>
        <w:ind w:left="-567"/>
      </w:pPr>
    </w:p>
    <w:p w:rsidR="002F28D4" w:rsidRDefault="002F28D4" w:rsidP="00AC0894">
      <w:pPr>
        <w:ind w:left="-567"/>
      </w:pPr>
    </w:p>
    <w:p w:rsidR="002F28D4" w:rsidRDefault="002F28D4" w:rsidP="00AC0894">
      <w:pPr>
        <w:ind w:left="-567"/>
      </w:pPr>
    </w:p>
    <w:p w:rsidR="002F28D4" w:rsidRDefault="002F28D4" w:rsidP="00AC0894">
      <w:pPr>
        <w:ind w:left="-567"/>
      </w:pPr>
    </w:p>
    <w:p w:rsidR="002F28D4" w:rsidRDefault="002F28D4" w:rsidP="00AC0894">
      <w:pPr>
        <w:ind w:left="-567"/>
      </w:pPr>
    </w:p>
    <w:p w:rsidR="002F28D4" w:rsidRDefault="002F28D4" w:rsidP="00AC0894">
      <w:pPr>
        <w:ind w:left="-567"/>
      </w:pPr>
      <w:r>
        <w:t xml:space="preserve">J’applique : </w:t>
      </w:r>
      <w:r w:rsidR="00B51900">
        <w:t>3(x + 2) = 3x + 6</w:t>
      </w:r>
    </w:p>
    <w:p w:rsidR="00B51900" w:rsidRDefault="00B51900" w:rsidP="00AC0894">
      <w:pPr>
        <w:ind w:left="-567"/>
      </w:pPr>
    </w:p>
    <w:p w:rsidR="00B51900" w:rsidRDefault="00B51900" w:rsidP="00AC0894">
      <w:pPr>
        <w:ind w:left="-567"/>
      </w:pPr>
      <w:r w:rsidRPr="00267370">
        <w:rPr>
          <w:u w:val="single"/>
        </w:rPr>
        <w:t>Développe les expressions suivantes</w:t>
      </w:r>
      <w:r>
        <w:t> :</w:t>
      </w:r>
    </w:p>
    <w:p w:rsidR="00B51900" w:rsidRDefault="00B51900" w:rsidP="00AC0894">
      <w:pPr>
        <w:ind w:left="-567"/>
      </w:pPr>
    </w:p>
    <w:p w:rsidR="00B51900" w:rsidRDefault="00B51900" w:rsidP="00AC0894">
      <w:pPr>
        <w:ind w:left="-567"/>
      </w:pPr>
      <w:r>
        <w:t xml:space="preserve">4 (x + 3) = </w:t>
      </w:r>
      <w:r w:rsidR="00267370">
        <w:tab/>
      </w:r>
      <w:r w:rsidR="00267370">
        <w:tab/>
      </w:r>
      <w:r w:rsidR="00267370">
        <w:tab/>
      </w:r>
      <w:r w:rsidR="00267370">
        <w:tab/>
      </w:r>
      <w:r w:rsidR="00267370">
        <w:tab/>
      </w:r>
      <w:r w:rsidR="00267370">
        <w:tab/>
      </w:r>
      <w:r w:rsidR="0037036D">
        <w:tab/>
      </w:r>
      <w:r>
        <w:t xml:space="preserve">5 (x – 2) = </w:t>
      </w:r>
    </w:p>
    <w:p w:rsidR="00267370" w:rsidRDefault="00267370" w:rsidP="00AC0894">
      <w:pPr>
        <w:ind w:left="-567"/>
      </w:pPr>
    </w:p>
    <w:p w:rsidR="00B51900" w:rsidRDefault="00B51900" w:rsidP="00AC0894">
      <w:pPr>
        <w:ind w:left="-567"/>
      </w:pPr>
      <w:r>
        <w:t>3 (x + 1) =</w:t>
      </w:r>
      <w:r w:rsidR="00267370">
        <w:tab/>
      </w:r>
      <w:r w:rsidR="00267370">
        <w:tab/>
      </w:r>
      <w:r w:rsidR="00267370">
        <w:tab/>
      </w:r>
      <w:r w:rsidR="00267370">
        <w:tab/>
      </w:r>
      <w:r w:rsidR="00267370">
        <w:tab/>
      </w:r>
      <w:r w:rsidR="00267370">
        <w:tab/>
      </w:r>
      <w:r w:rsidR="0037036D">
        <w:tab/>
      </w:r>
      <w:r>
        <w:t>7 (2x + 3) =</w:t>
      </w:r>
    </w:p>
    <w:p w:rsidR="00267370" w:rsidRDefault="00267370" w:rsidP="00AC0894">
      <w:pPr>
        <w:ind w:left="-567"/>
      </w:pPr>
    </w:p>
    <w:p w:rsidR="00B51900" w:rsidRDefault="00B51900" w:rsidP="00AC0894">
      <w:pPr>
        <w:ind w:left="-567"/>
      </w:pPr>
      <w:r>
        <w:t>2 (3x – 1) =</w:t>
      </w:r>
      <w:r w:rsidR="00267370">
        <w:tab/>
      </w:r>
      <w:r w:rsidR="00267370">
        <w:tab/>
      </w:r>
      <w:r w:rsidR="00267370">
        <w:tab/>
      </w:r>
      <w:r w:rsidR="00267370">
        <w:tab/>
      </w:r>
      <w:r w:rsidR="00267370">
        <w:tab/>
      </w:r>
      <w:r w:rsidR="00267370">
        <w:tab/>
      </w:r>
      <w:r w:rsidR="0037036D">
        <w:tab/>
      </w:r>
      <w:r>
        <w:t>-3 (2x + 7) =</w:t>
      </w:r>
    </w:p>
    <w:p w:rsidR="00267370" w:rsidRDefault="00267370" w:rsidP="00AC0894">
      <w:pPr>
        <w:ind w:left="-567"/>
      </w:pPr>
    </w:p>
    <w:p w:rsidR="00B51900" w:rsidRDefault="00B51900" w:rsidP="00AC0894">
      <w:pPr>
        <w:ind w:left="-567"/>
      </w:pPr>
      <w:r>
        <w:t>-2 (5x – 2) =</w:t>
      </w:r>
    </w:p>
    <w:p w:rsidR="00B51900" w:rsidRDefault="00B51900" w:rsidP="00AC0894">
      <w:pPr>
        <w:ind w:left="-567"/>
      </w:pPr>
    </w:p>
    <w:p w:rsidR="00B51900" w:rsidRDefault="00B51900" w:rsidP="00B51900">
      <w:pPr>
        <w:ind w:left="-567"/>
      </w:pPr>
      <w:r w:rsidRPr="002F28D4">
        <w:rPr>
          <w:b/>
          <w:u w:val="single"/>
        </w:rPr>
        <w:t xml:space="preserve">J’utilise la </w:t>
      </w:r>
      <w:r>
        <w:rPr>
          <w:b/>
          <w:u w:val="single"/>
        </w:rPr>
        <w:t xml:space="preserve">double </w:t>
      </w:r>
      <w:r w:rsidRPr="002F28D4">
        <w:rPr>
          <w:b/>
          <w:u w:val="single"/>
        </w:rPr>
        <w:t>distributivité</w:t>
      </w:r>
      <w:r>
        <w:t> :</w:t>
      </w:r>
    </w:p>
    <w:p w:rsidR="00B51900" w:rsidRDefault="00B51900" w:rsidP="00B51900">
      <w:pPr>
        <w:ind w:left="-567"/>
      </w:pPr>
    </w:p>
    <w:p w:rsidR="00B51900" w:rsidRDefault="00B51900" w:rsidP="00B51900">
      <w:pPr>
        <w:ind w:left="-567"/>
      </w:pPr>
      <w:r w:rsidRPr="002F28D4">
        <w:rPr>
          <w:bdr w:val="single" w:sz="4" w:space="0" w:color="auto"/>
        </w:rPr>
        <w:t>Rappel :</w:t>
      </w:r>
      <w:r>
        <w:rPr>
          <w:bdr w:val="single" w:sz="4" w:space="0" w:color="auto"/>
        </w:rPr>
        <w:t xml:space="preserve">    (m + n) </w:t>
      </w:r>
      <w:r w:rsidR="00E63400" w:rsidRPr="002F28D4">
        <w:rPr>
          <w:bdr w:val="single" w:sz="4" w:space="0" w:color="auto"/>
        </w:rPr>
        <w:fldChar w:fldCharType="begin"/>
      </w:r>
      <w:r w:rsidRPr="002F28D4">
        <w:rPr>
          <w:bdr w:val="single" w:sz="4" w:space="0" w:color="auto"/>
        </w:rPr>
        <w:instrText>SYMBOL 180 \f "Symbol"\h</w:instrText>
      </w:r>
      <w:r w:rsidR="00E63400" w:rsidRPr="002F28D4">
        <w:rPr>
          <w:bdr w:val="single" w:sz="4" w:space="0" w:color="auto"/>
        </w:rPr>
        <w:fldChar w:fldCharType="end"/>
      </w:r>
      <w:r>
        <w:rPr>
          <w:bdr w:val="single" w:sz="4" w:space="0" w:color="auto"/>
        </w:rPr>
        <w:t xml:space="preserve"> </w:t>
      </w:r>
      <w:r w:rsidRPr="002F28D4">
        <w:rPr>
          <w:bdr w:val="single" w:sz="4" w:space="0" w:color="auto"/>
        </w:rPr>
        <w:t xml:space="preserve">(a + b) = </w:t>
      </w:r>
      <w:proofErr w:type="gramStart"/>
      <w:r>
        <w:rPr>
          <w:bdr w:val="single" w:sz="4" w:space="0" w:color="auto"/>
        </w:rPr>
        <w:t>m</w:t>
      </w:r>
      <w:proofErr w:type="gramEnd"/>
      <w:r w:rsidR="00E63400" w:rsidRPr="002F28D4">
        <w:rPr>
          <w:bdr w:val="single" w:sz="4" w:space="0" w:color="auto"/>
        </w:rPr>
        <w:fldChar w:fldCharType="begin"/>
      </w:r>
      <w:r w:rsidRPr="002F28D4">
        <w:rPr>
          <w:bdr w:val="single" w:sz="4" w:space="0" w:color="auto"/>
        </w:rPr>
        <w:instrText>SYMBOL 180 \f "Symbol"\h</w:instrText>
      </w:r>
      <w:r w:rsidR="00E63400" w:rsidRPr="002F28D4">
        <w:rPr>
          <w:bdr w:val="single" w:sz="4" w:space="0" w:color="auto"/>
        </w:rPr>
        <w:fldChar w:fldCharType="end"/>
      </w:r>
      <w:r>
        <w:rPr>
          <w:bdr w:val="single" w:sz="4" w:space="0" w:color="auto"/>
        </w:rPr>
        <w:t>(</w:t>
      </w:r>
      <w:r w:rsidRPr="002F28D4">
        <w:rPr>
          <w:bdr w:val="single" w:sz="4" w:space="0" w:color="auto"/>
        </w:rPr>
        <w:t>a + b</w:t>
      </w:r>
      <w:r>
        <w:rPr>
          <w:bdr w:val="single" w:sz="4" w:space="0" w:color="auto"/>
        </w:rPr>
        <w:t>) + n</w:t>
      </w:r>
      <w:r w:rsidR="00E63400" w:rsidRPr="00B51900">
        <w:rPr>
          <w:bdr w:val="single" w:sz="4" w:space="0" w:color="auto"/>
        </w:rPr>
        <w:fldChar w:fldCharType="begin"/>
      </w:r>
      <w:r w:rsidRPr="00B51900">
        <w:rPr>
          <w:bdr w:val="single" w:sz="4" w:space="0" w:color="auto"/>
        </w:rPr>
        <w:instrText>SYMBOL 180 \f "Symbol"\h</w:instrText>
      </w:r>
      <w:r w:rsidR="00E63400" w:rsidRPr="00B51900">
        <w:rPr>
          <w:bdr w:val="single" w:sz="4" w:space="0" w:color="auto"/>
        </w:rPr>
        <w:fldChar w:fldCharType="end"/>
      </w:r>
      <w:r>
        <w:rPr>
          <w:bdr w:val="single" w:sz="4" w:space="0" w:color="auto"/>
        </w:rPr>
        <w:t>(a + b) = m</w:t>
      </w:r>
      <w:r w:rsidR="00E63400" w:rsidRPr="00B51900">
        <w:rPr>
          <w:bdr w:val="single" w:sz="4" w:space="0" w:color="auto"/>
        </w:rPr>
        <w:fldChar w:fldCharType="begin"/>
      </w:r>
      <w:r w:rsidRPr="00B51900">
        <w:rPr>
          <w:bdr w:val="single" w:sz="4" w:space="0" w:color="auto"/>
        </w:rPr>
        <w:instrText>SYMBOL 180 \f "Symbol"\h</w:instrText>
      </w:r>
      <w:r w:rsidR="00E63400" w:rsidRPr="00B51900">
        <w:rPr>
          <w:bdr w:val="single" w:sz="4" w:space="0" w:color="auto"/>
        </w:rPr>
        <w:fldChar w:fldCharType="end"/>
      </w:r>
      <w:r>
        <w:rPr>
          <w:bdr w:val="single" w:sz="4" w:space="0" w:color="auto"/>
        </w:rPr>
        <w:t>a + m</w:t>
      </w:r>
      <w:r w:rsidR="00E63400" w:rsidRPr="00B51900">
        <w:rPr>
          <w:bdr w:val="single" w:sz="4" w:space="0" w:color="auto"/>
        </w:rPr>
        <w:fldChar w:fldCharType="begin"/>
      </w:r>
      <w:r w:rsidRPr="00B51900">
        <w:rPr>
          <w:bdr w:val="single" w:sz="4" w:space="0" w:color="auto"/>
        </w:rPr>
        <w:instrText>SYMBOL 180 \f "Symbol"\h</w:instrText>
      </w:r>
      <w:r w:rsidR="00E63400" w:rsidRPr="00B51900">
        <w:rPr>
          <w:bdr w:val="single" w:sz="4" w:space="0" w:color="auto"/>
        </w:rPr>
        <w:fldChar w:fldCharType="end"/>
      </w:r>
      <w:r>
        <w:rPr>
          <w:bdr w:val="single" w:sz="4" w:space="0" w:color="auto"/>
        </w:rPr>
        <w:t>b + n</w:t>
      </w:r>
      <w:r w:rsidR="00E63400" w:rsidRPr="00B51900">
        <w:rPr>
          <w:bdr w:val="single" w:sz="4" w:space="0" w:color="auto"/>
        </w:rPr>
        <w:fldChar w:fldCharType="begin"/>
      </w:r>
      <w:r w:rsidRPr="00B51900">
        <w:rPr>
          <w:bdr w:val="single" w:sz="4" w:space="0" w:color="auto"/>
        </w:rPr>
        <w:instrText>SYMBOL 180 \f "Symbol"\h</w:instrText>
      </w:r>
      <w:r w:rsidR="00E63400" w:rsidRPr="00B51900">
        <w:rPr>
          <w:bdr w:val="single" w:sz="4" w:space="0" w:color="auto"/>
        </w:rPr>
        <w:fldChar w:fldCharType="end"/>
      </w:r>
      <w:r>
        <w:rPr>
          <w:bdr w:val="single" w:sz="4" w:space="0" w:color="auto"/>
        </w:rPr>
        <w:t>a + n</w:t>
      </w:r>
      <w:r w:rsidR="00E63400" w:rsidRPr="00B51900">
        <w:rPr>
          <w:bdr w:val="single" w:sz="4" w:space="0" w:color="auto"/>
        </w:rPr>
        <w:fldChar w:fldCharType="begin"/>
      </w:r>
      <w:r w:rsidRPr="00B51900">
        <w:rPr>
          <w:bdr w:val="single" w:sz="4" w:space="0" w:color="auto"/>
        </w:rPr>
        <w:instrText>SYMBOL 180 \f "Symbol"\h</w:instrText>
      </w:r>
      <w:r w:rsidR="00E63400" w:rsidRPr="00B51900">
        <w:rPr>
          <w:bdr w:val="single" w:sz="4" w:space="0" w:color="auto"/>
        </w:rPr>
        <w:fldChar w:fldCharType="end"/>
      </w:r>
      <w:r>
        <w:rPr>
          <w:bdr w:val="single" w:sz="4" w:space="0" w:color="auto"/>
        </w:rPr>
        <w:t>b</w:t>
      </w:r>
    </w:p>
    <w:p w:rsidR="00B51900" w:rsidRDefault="00B51900" w:rsidP="00B51900">
      <w:pPr>
        <w:ind w:left="-567"/>
      </w:pPr>
    </w:p>
    <w:p w:rsidR="00B51900" w:rsidRDefault="00B51900" w:rsidP="00B51900">
      <w:pPr>
        <w:ind w:left="-567"/>
      </w:pPr>
    </w:p>
    <w:p w:rsidR="00B51900" w:rsidRDefault="00B51900" w:rsidP="00B51900">
      <w:pPr>
        <w:ind w:left="-567"/>
      </w:pPr>
      <w:r>
        <w:t xml:space="preserve">On peut le vérifier avec un exemple : </w:t>
      </w:r>
      <w:r>
        <w:tab/>
        <w:t xml:space="preserve">(3 + 2) </w:t>
      </w:r>
      <w:r w:rsidR="00E63400">
        <w:fldChar w:fldCharType="begin"/>
      </w:r>
      <w:r>
        <w:instrText>SYMBOL 180 \f "Symbol"\h</w:instrText>
      </w:r>
      <w:r w:rsidR="00E63400">
        <w:fldChar w:fldCharType="end"/>
      </w:r>
      <w:r>
        <w:t xml:space="preserve"> (5 + 1) = 5</w:t>
      </w:r>
      <w:r w:rsidR="00E63400">
        <w:fldChar w:fldCharType="begin"/>
      </w:r>
      <w:r>
        <w:instrText>SYMBOL 180 \f "Symbol"\h</w:instrText>
      </w:r>
      <w:r w:rsidR="00E63400">
        <w:fldChar w:fldCharType="end"/>
      </w:r>
      <w:r>
        <w:t>6 = 30</w:t>
      </w:r>
    </w:p>
    <w:p w:rsidR="00B51900" w:rsidRDefault="00B51900" w:rsidP="00B51900">
      <w:pPr>
        <w:ind w:left="-567"/>
      </w:pP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 w:rsidR="00E63400">
        <w:fldChar w:fldCharType="begin"/>
      </w:r>
      <w:r>
        <w:instrText>SYMBOL 180 \f "Symbol"\h</w:instrText>
      </w:r>
      <w:r w:rsidR="00E63400">
        <w:fldChar w:fldCharType="end"/>
      </w:r>
      <w:r>
        <w:t>5 + 3</w:t>
      </w:r>
      <w:r w:rsidR="00E63400">
        <w:fldChar w:fldCharType="begin"/>
      </w:r>
      <w:r>
        <w:instrText>SYMBOL 180 \f "Symbol"\h</w:instrText>
      </w:r>
      <w:r w:rsidR="00E63400">
        <w:fldChar w:fldCharType="end"/>
      </w:r>
      <w:r>
        <w:t>1 + 2</w:t>
      </w:r>
      <w:r w:rsidR="00E63400">
        <w:fldChar w:fldCharType="begin"/>
      </w:r>
      <w:r>
        <w:instrText>SYMBOL 180 \f "Symbol"\h</w:instrText>
      </w:r>
      <w:r w:rsidR="00E63400">
        <w:fldChar w:fldCharType="end"/>
      </w:r>
      <w:r>
        <w:t>5 + 2</w:t>
      </w:r>
      <w:r w:rsidR="00E63400">
        <w:fldChar w:fldCharType="begin"/>
      </w:r>
      <w:r>
        <w:instrText>SYMBOL 180 \f "Symbol"\h</w:instrText>
      </w:r>
      <w:r w:rsidR="00E63400">
        <w:fldChar w:fldCharType="end"/>
      </w:r>
      <w:r>
        <w:t xml:space="preserve">1 = 15 + 3 + 10 + 2  = </w:t>
      </w:r>
      <w:r w:rsidR="000C5AFA">
        <w:t>30</w:t>
      </w:r>
    </w:p>
    <w:p w:rsidR="00B51900" w:rsidRDefault="00B51900" w:rsidP="00B51900">
      <w:pPr>
        <w:ind w:left="-567"/>
      </w:pPr>
      <w:r>
        <w:tab/>
      </w:r>
      <w:r>
        <w:tab/>
        <w:t xml:space="preserve">       </w:t>
      </w:r>
      <w:r w:rsidR="000C5AFA">
        <w:t xml:space="preserve">   5</w:t>
      </w:r>
      <w:r>
        <w:tab/>
        <w:t xml:space="preserve">      </w:t>
      </w:r>
      <w:r w:rsidR="000C5AFA">
        <w:t xml:space="preserve">    1</w:t>
      </w:r>
    </w:p>
    <w:p w:rsidR="00B51900" w:rsidRDefault="00E63400" w:rsidP="00B51900">
      <w:pPr>
        <w:ind w:left="-567"/>
      </w:pPr>
      <w:r>
        <w:rPr>
          <w:noProof/>
          <w:lang w:eastAsia="fr-FR"/>
        </w:rPr>
        <w:pict>
          <v:rect id="_x0000_s1028" style="position:absolute;left:0;text-align:left;margin-left:10.1pt;margin-top:6.9pt;width:116.4pt;height:66pt;z-index:251661312"/>
        </w:pict>
      </w:r>
      <w:r>
        <w:rPr>
          <w:noProof/>
          <w:lang w:eastAsia="fr-FR"/>
        </w:rPr>
        <w:pict>
          <v:rect id="_x0000_s1029" style="position:absolute;left:0;text-align:left;margin-left:126.5pt;margin-top:6.9pt;width:22.8pt;height:66pt;z-index:251662336"/>
        </w:pict>
      </w:r>
    </w:p>
    <w:p w:rsidR="00B51900" w:rsidRDefault="00B51900" w:rsidP="00B51900">
      <w:pPr>
        <w:ind w:left="-567"/>
      </w:pPr>
    </w:p>
    <w:p w:rsidR="000C5AFA" w:rsidRDefault="00B51900" w:rsidP="00B51900">
      <w:pPr>
        <w:ind w:left="-567"/>
      </w:pPr>
      <w:r>
        <w:t xml:space="preserve">        3</w:t>
      </w:r>
      <w:r>
        <w:tab/>
      </w:r>
      <w:r>
        <w:tab/>
      </w:r>
      <w:r>
        <w:tab/>
      </w:r>
      <w:r>
        <w:tab/>
        <w:t xml:space="preserve">      </w:t>
      </w:r>
      <w:r w:rsidR="000C5AFA">
        <w:tab/>
      </w:r>
      <w:r>
        <w:t xml:space="preserve">On peut aussi le vérifier en calculant l’aire </w:t>
      </w:r>
      <w:r w:rsidR="000C5AFA">
        <w:t xml:space="preserve">totale </w:t>
      </w:r>
    </w:p>
    <w:p w:rsidR="00B51900" w:rsidRDefault="00B51900" w:rsidP="000C5AFA">
      <w:pPr>
        <w:ind w:left="2265" w:firstLine="1275"/>
      </w:pPr>
      <w:proofErr w:type="gramStart"/>
      <w:r>
        <w:t>de</w:t>
      </w:r>
      <w:proofErr w:type="gramEnd"/>
      <w:r>
        <w:t xml:space="preserve"> ces deux manières.</w:t>
      </w:r>
    </w:p>
    <w:p w:rsidR="00B51900" w:rsidRDefault="00B51900" w:rsidP="00B51900">
      <w:pPr>
        <w:ind w:left="-567"/>
      </w:pPr>
    </w:p>
    <w:p w:rsidR="00B51900" w:rsidRDefault="00E63400" w:rsidP="00B51900">
      <w:pPr>
        <w:ind w:left="-567"/>
      </w:pPr>
      <w:r>
        <w:rPr>
          <w:noProof/>
          <w:lang w:eastAsia="fr-FR"/>
        </w:rPr>
        <w:pict>
          <v:rect id="_x0000_s1031" style="position:absolute;left:0;text-align:left;margin-left:126.5pt;margin-top:3.9pt;width:22.8pt;height:45.45pt;z-index:251664384"/>
        </w:pict>
      </w:r>
      <w:r>
        <w:rPr>
          <w:noProof/>
          <w:lang w:eastAsia="fr-FR"/>
        </w:rPr>
        <w:pict>
          <v:rect id="_x0000_s1030" style="position:absolute;left:0;text-align:left;margin-left:10.1pt;margin-top:3.9pt;width:116.4pt;height:45.45pt;z-index:251663360"/>
        </w:pict>
      </w:r>
    </w:p>
    <w:p w:rsidR="00B51900" w:rsidRDefault="000C5AFA" w:rsidP="00AC0894">
      <w:pPr>
        <w:ind w:left="-567"/>
      </w:pPr>
      <w:r>
        <w:t xml:space="preserve">       2</w:t>
      </w:r>
    </w:p>
    <w:p w:rsidR="00B51900" w:rsidRDefault="00B51900" w:rsidP="00AC0894">
      <w:pPr>
        <w:ind w:left="-567"/>
      </w:pPr>
    </w:p>
    <w:p w:rsidR="00B51900" w:rsidRDefault="00B51900" w:rsidP="00AC0894">
      <w:pPr>
        <w:ind w:left="-567"/>
      </w:pPr>
    </w:p>
    <w:p w:rsidR="000C5AFA" w:rsidRDefault="000C5AFA" w:rsidP="00AC0894">
      <w:pPr>
        <w:ind w:left="-567"/>
      </w:pPr>
    </w:p>
    <w:p w:rsidR="000C5AFA" w:rsidRDefault="000C5AFA" w:rsidP="00AC0894">
      <w:pPr>
        <w:ind w:left="-567"/>
      </w:pPr>
      <w:r>
        <w:t xml:space="preserve">J’applique : </w:t>
      </w:r>
      <w:r w:rsidR="002A44B1">
        <w:t>(x + 2</w:t>
      </w:r>
      <w:proofErr w:type="gramStart"/>
      <w:r w:rsidR="002A44B1">
        <w:t>)(</w:t>
      </w:r>
      <w:proofErr w:type="gramEnd"/>
      <w:r w:rsidR="002A44B1">
        <w:t>x + 3) = x² + 3x + 2x + 2</w:t>
      </w:r>
      <w:r w:rsidR="00E63400">
        <w:fldChar w:fldCharType="begin"/>
      </w:r>
      <w:r w:rsidR="002A44B1">
        <w:instrText>SYMBOL 180 \f "Symbol"\h</w:instrText>
      </w:r>
      <w:r w:rsidR="00E63400">
        <w:fldChar w:fldCharType="end"/>
      </w:r>
      <w:r w:rsidR="002A44B1">
        <w:t>3 = x² + 5x + 6</w:t>
      </w:r>
    </w:p>
    <w:p w:rsidR="002A44B1" w:rsidRDefault="002A44B1" w:rsidP="00AC0894">
      <w:pPr>
        <w:ind w:left="-567"/>
      </w:pPr>
    </w:p>
    <w:p w:rsidR="002A44B1" w:rsidRDefault="002A44B1" w:rsidP="00AC0894">
      <w:pPr>
        <w:ind w:left="-567"/>
      </w:pPr>
      <w:r w:rsidRPr="00267370">
        <w:rPr>
          <w:u w:val="single"/>
        </w:rPr>
        <w:t>Développe les expressions suivantes</w:t>
      </w:r>
      <w:r>
        <w:t xml:space="preserve"> : </w:t>
      </w:r>
    </w:p>
    <w:p w:rsidR="002A44B1" w:rsidRDefault="002A44B1" w:rsidP="00AC0894">
      <w:pPr>
        <w:ind w:left="-567"/>
      </w:pPr>
    </w:p>
    <w:p w:rsidR="002A44B1" w:rsidRDefault="002A44B1" w:rsidP="00AC0894">
      <w:pPr>
        <w:ind w:left="-567"/>
      </w:pPr>
      <w:r>
        <w:t>(x + 5)(x + 2) =</w:t>
      </w:r>
      <w:r w:rsidR="0037036D">
        <w:tab/>
      </w:r>
      <w:r w:rsidR="0037036D">
        <w:tab/>
      </w:r>
      <w:r w:rsidR="0037036D">
        <w:tab/>
      </w:r>
      <w:r w:rsidR="0037036D">
        <w:tab/>
      </w:r>
      <w:r w:rsidR="0037036D">
        <w:tab/>
      </w:r>
      <w:r w:rsidR="0037036D">
        <w:tab/>
      </w:r>
      <w:r>
        <w:t>(x + 3</w:t>
      </w:r>
      <w:proofErr w:type="gramStart"/>
      <w:r>
        <w:t>)(</w:t>
      </w:r>
      <w:proofErr w:type="gramEnd"/>
      <w:r>
        <w:t>x + 1) =</w:t>
      </w:r>
    </w:p>
    <w:p w:rsidR="002A44B1" w:rsidRDefault="002A44B1" w:rsidP="00AC0894">
      <w:pPr>
        <w:ind w:left="-567"/>
      </w:pPr>
    </w:p>
    <w:p w:rsidR="0037036D" w:rsidRDefault="0037036D" w:rsidP="00AC0894">
      <w:pPr>
        <w:ind w:left="-567"/>
      </w:pPr>
    </w:p>
    <w:p w:rsidR="002A44B1" w:rsidRDefault="002A44B1" w:rsidP="00AC0894">
      <w:pPr>
        <w:ind w:left="-567"/>
      </w:pPr>
      <w:r>
        <w:t xml:space="preserve">Application de </w:t>
      </w:r>
      <w:r w:rsidRPr="0037036D">
        <w:rPr>
          <w:u w:val="single"/>
        </w:rPr>
        <w:t>la règle des signes</w:t>
      </w:r>
      <w:r>
        <w:t> ; Rappel</w:t>
      </w:r>
    </w:p>
    <w:p w:rsidR="002A44B1" w:rsidRPr="002A44B1" w:rsidRDefault="002A44B1" w:rsidP="00AC0894">
      <w:pPr>
        <w:ind w:left="-567"/>
        <w:rPr>
          <w:i/>
        </w:rPr>
      </w:pPr>
      <w:r w:rsidRPr="002A44B1">
        <w:rPr>
          <w:i/>
        </w:rPr>
        <w:t xml:space="preserve">On appelle « produit », le résultat d’une multiplication. </w:t>
      </w:r>
    </w:p>
    <w:p w:rsidR="002A44B1" w:rsidRPr="002A44B1" w:rsidRDefault="002A44B1" w:rsidP="00AC0894">
      <w:pPr>
        <w:ind w:left="-567"/>
        <w:rPr>
          <w:i/>
        </w:rPr>
      </w:pPr>
      <w:r w:rsidRPr="002A44B1">
        <w:rPr>
          <w:i/>
        </w:rPr>
        <w:t xml:space="preserve">C’est comme les mots « somme » et « différence » pour l’addition et la soustraction. </w:t>
      </w:r>
    </w:p>
    <w:p w:rsidR="002A44B1" w:rsidRDefault="002A44B1" w:rsidP="00BD3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</w:pPr>
      <w:r>
        <w:t>Le produit de deux nombres de même signe est toujours positif</w:t>
      </w:r>
      <w:r w:rsidR="00BD30EE">
        <w:t>.</w:t>
      </w:r>
    </w:p>
    <w:p w:rsidR="00BD30EE" w:rsidRDefault="00BD30EE" w:rsidP="00BD3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</w:pPr>
      <w:r>
        <w:t>Le produit de deux nombres de signes contraires est toujours négatif.</w:t>
      </w:r>
    </w:p>
    <w:p w:rsidR="002A44B1" w:rsidRDefault="00BD30EE" w:rsidP="00AC0894">
      <w:pPr>
        <w:ind w:left="-567"/>
      </w:pPr>
      <w:r>
        <w:lastRenderedPageBreak/>
        <w:t xml:space="preserve">Pour réussir le développement avec </w:t>
      </w:r>
      <w:proofErr w:type="gramStart"/>
      <w:r>
        <w:t>la</w:t>
      </w:r>
      <w:proofErr w:type="gramEnd"/>
      <w:r>
        <w:t xml:space="preserve"> double distributivité, on procède de la façon suivante : </w:t>
      </w:r>
    </w:p>
    <w:p w:rsidR="00AB4B81" w:rsidRDefault="00AB4B81" w:rsidP="00AB4B81">
      <w:pPr>
        <w:pStyle w:val="Paragraphedeliste"/>
        <w:numPr>
          <w:ilvl w:val="0"/>
          <w:numId w:val="29"/>
        </w:numPr>
      </w:pPr>
      <w:r>
        <w:t>On s’intéresse au signe du produit des deux nombres qu’on veut multiplier et on le marque.</w:t>
      </w:r>
    </w:p>
    <w:p w:rsidR="00AB4B81" w:rsidRDefault="00AB4B81" w:rsidP="00AB4B81">
      <w:pPr>
        <w:pStyle w:val="Paragraphedeliste"/>
        <w:numPr>
          <w:ilvl w:val="0"/>
          <w:numId w:val="29"/>
        </w:numPr>
      </w:pPr>
      <w:r>
        <w:t>On effectue le produit (de tête) sans se soucier des signes.</w:t>
      </w:r>
    </w:p>
    <w:p w:rsidR="00AB4B81" w:rsidRDefault="00AB4B81" w:rsidP="00AB4B81">
      <w:pPr>
        <w:ind w:left="-567"/>
      </w:pPr>
    </w:p>
    <w:p w:rsidR="00AB4B81" w:rsidRDefault="00AB4B81" w:rsidP="00AB4B81">
      <w:pPr>
        <w:ind w:left="-567"/>
      </w:pPr>
      <w:r>
        <w:t xml:space="preserve">Exemples : </w:t>
      </w:r>
    </w:p>
    <w:p w:rsidR="00AB4B81" w:rsidRDefault="00AB4B81" w:rsidP="00AB4B81">
      <w:pPr>
        <w:ind w:left="-567"/>
      </w:pPr>
      <w:r>
        <w:t>(x – 5)(x + 2) = x²  + x</w:t>
      </w:r>
      <w:r w:rsidR="00E63400">
        <w:fldChar w:fldCharType="begin"/>
      </w:r>
      <w:r>
        <w:instrText>SYMBOL 180 \f "Symbol"\h</w:instrText>
      </w:r>
      <w:r w:rsidR="00E63400">
        <w:fldChar w:fldCharType="end"/>
      </w:r>
      <w:r>
        <w:t>2 – 5</w:t>
      </w:r>
      <w:r w:rsidR="00E63400">
        <w:fldChar w:fldCharType="begin"/>
      </w:r>
      <w:r>
        <w:instrText>SYMBOL 180 \f "Symbol"\h</w:instrText>
      </w:r>
      <w:r w:rsidR="00E63400">
        <w:fldChar w:fldCharType="end"/>
      </w:r>
      <w:r>
        <w:t>x – 5</w:t>
      </w:r>
      <w:r w:rsidR="00E63400">
        <w:fldChar w:fldCharType="begin"/>
      </w:r>
      <w:r>
        <w:instrText>SYMBOL 180 \f "Symbol"\h</w:instrText>
      </w:r>
      <w:r w:rsidR="00E63400">
        <w:fldChar w:fldCharType="end"/>
      </w:r>
      <w:r>
        <w:t>2 = x² + 2x – 5x – 10 = x² – 3x – 10</w:t>
      </w:r>
    </w:p>
    <w:p w:rsidR="00AB4B81" w:rsidRDefault="00AB4B81" w:rsidP="00AB4B81">
      <w:pPr>
        <w:ind w:left="-567"/>
      </w:pPr>
      <w:r>
        <w:t>(x – 2)(x – 3) = x² – x</w:t>
      </w:r>
      <w:r w:rsidR="00E63400">
        <w:fldChar w:fldCharType="begin"/>
      </w:r>
      <w:r>
        <w:instrText>SYMBOL 180 \f "Symbol"\h</w:instrText>
      </w:r>
      <w:r w:rsidR="00E63400">
        <w:fldChar w:fldCharType="end"/>
      </w:r>
      <w:r>
        <w:t>3 – 2</w:t>
      </w:r>
      <w:r w:rsidR="00E63400">
        <w:fldChar w:fldCharType="begin"/>
      </w:r>
      <w:r>
        <w:instrText>SYMBOL 180 \f "Symbol"\h</w:instrText>
      </w:r>
      <w:r w:rsidR="00E63400">
        <w:fldChar w:fldCharType="end"/>
      </w:r>
      <w:r>
        <w:t>x + 2</w:t>
      </w:r>
      <w:r w:rsidR="00E63400">
        <w:fldChar w:fldCharType="begin"/>
      </w:r>
      <w:r>
        <w:instrText>SYMBOL 180 \f "Symbol"\h</w:instrText>
      </w:r>
      <w:r w:rsidR="00E63400">
        <w:fldChar w:fldCharType="end"/>
      </w:r>
      <w:r>
        <w:t>3 = x² – 3x – 2x + 6 = x² – 5x + 6</w:t>
      </w:r>
    </w:p>
    <w:p w:rsidR="00AB4B81" w:rsidRDefault="00AB4B81" w:rsidP="00AB4B81">
      <w:pPr>
        <w:ind w:left="-567"/>
      </w:pPr>
    </w:p>
    <w:p w:rsidR="00267370" w:rsidRDefault="00267370" w:rsidP="00267370">
      <w:pPr>
        <w:ind w:left="-567"/>
      </w:pPr>
      <w:r w:rsidRPr="00267370">
        <w:rPr>
          <w:u w:val="single"/>
        </w:rPr>
        <w:t>Développe les expressions suivantes</w:t>
      </w:r>
      <w:r>
        <w:rPr>
          <w:u w:val="single"/>
        </w:rPr>
        <w:t xml:space="preserve"> en appliquant la règle des signes</w:t>
      </w:r>
      <w:r>
        <w:t> :</w:t>
      </w:r>
    </w:p>
    <w:p w:rsidR="00267370" w:rsidRDefault="00267370" w:rsidP="00267370">
      <w:pPr>
        <w:ind w:left="-567"/>
      </w:pPr>
    </w:p>
    <w:p w:rsidR="00267370" w:rsidRDefault="00267370" w:rsidP="00267370">
      <w:pPr>
        <w:ind w:left="-567"/>
      </w:pPr>
      <w:r>
        <w:t>(x – 1)(x + 2) =</w:t>
      </w:r>
      <w:r>
        <w:tab/>
      </w:r>
      <w:r>
        <w:tab/>
      </w:r>
      <w:r>
        <w:tab/>
      </w:r>
      <w:r>
        <w:tab/>
      </w:r>
      <w:r>
        <w:tab/>
      </w:r>
      <w:r>
        <w:tab/>
        <w:t>(x + 2</w:t>
      </w:r>
      <w:proofErr w:type="gramStart"/>
      <w:r>
        <w:t>)(</w:t>
      </w:r>
      <w:proofErr w:type="gramEnd"/>
      <w:r>
        <w:t>x – 4) =</w:t>
      </w:r>
    </w:p>
    <w:p w:rsidR="00267370" w:rsidRDefault="00267370" w:rsidP="00267370">
      <w:pPr>
        <w:ind w:left="-567"/>
      </w:pPr>
    </w:p>
    <w:p w:rsidR="00267370" w:rsidRDefault="00267370" w:rsidP="00267370">
      <w:pPr>
        <w:ind w:left="-567"/>
      </w:pPr>
    </w:p>
    <w:p w:rsidR="00267370" w:rsidRDefault="00267370" w:rsidP="00267370">
      <w:pPr>
        <w:ind w:left="-567"/>
      </w:pPr>
      <w:r>
        <w:t>(x – 5)(x – 3) =</w:t>
      </w:r>
      <w:r>
        <w:tab/>
      </w:r>
      <w:r>
        <w:tab/>
      </w:r>
      <w:r>
        <w:tab/>
      </w:r>
      <w:r>
        <w:tab/>
      </w:r>
      <w:r>
        <w:tab/>
      </w:r>
      <w:r>
        <w:tab/>
        <w:t>(x + 3</w:t>
      </w:r>
      <w:proofErr w:type="gramStart"/>
      <w:r>
        <w:t>)(</w:t>
      </w:r>
      <w:proofErr w:type="gramEnd"/>
      <w:r>
        <w:t xml:space="preserve">x + 4) = </w:t>
      </w:r>
    </w:p>
    <w:p w:rsidR="00267370" w:rsidRDefault="00267370" w:rsidP="00267370">
      <w:pPr>
        <w:ind w:left="-567"/>
      </w:pPr>
    </w:p>
    <w:p w:rsidR="00267370" w:rsidRDefault="00267370" w:rsidP="00267370">
      <w:pPr>
        <w:ind w:left="-567"/>
      </w:pPr>
      <w:r>
        <w:t xml:space="preserve">_ _ _ _ _ _ _ _ _ _ _ _ _ _ _ _ _ _ _ _ _ _ _ _ _ _ _ _ _ _ _ _ _ _ _ _ _ _ _ _ _ _ _ _ _ _ _ _ _ _ _ _ _ _ _ _ _ </w:t>
      </w:r>
    </w:p>
    <w:p w:rsidR="00267370" w:rsidRDefault="00267370" w:rsidP="00267370">
      <w:pPr>
        <w:ind w:left="-567"/>
      </w:pPr>
      <w:r>
        <w:t>(2x + 3)(x + 3) =</w:t>
      </w:r>
      <w:r>
        <w:tab/>
      </w:r>
      <w:r>
        <w:tab/>
      </w:r>
      <w:r>
        <w:tab/>
      </w:r>
      <w:r>
        <w:tab/>
      </w:r>
      <w:r>
        <w:tab/>
      </w:r>
      <w:r>
        <w:tab/>
        <w:t>(2x + 3</w:t>
      </w:r>
      <w:proofErr w:type="gramStart"/>
      <w:r>
        <w:t>)(</w:t>
      </w:r>
      <w:proofErr w:type="gramEnd"/>
      <w:r>
        <w:t>x – 4) =</w:t>
      </w:r>
    </w:p>
    <w:p w:rsidR="00267370" w:rsidRDefault="00267370" w:rsidP="00267370">
      <w:pPr>
        <w:ind w:left="-567"/>
      </w:pPr>
    </w:p>
    <w:p w:rsidR="00267370" w:rsidRDefault="00267370" w:rsidP="00267370">
      <w:pPr>
        <w:ind w:left="-567"/>
      </w:pPr>
    </w:p>
    <w:p w:rsidR="00267370" w:rsidRDefault="00267370" w:rsidP="00267370">
      <w:pPr>
        <w:ind w:left="-567"/>
      </w:pPr>
      <w:r>
        <w:t>(2x – 1)(x + 2) =</w:t>
      </w:r>
      <w:r>
        <w:tab/>
      </w:r>
      <w:r>
        <w:tab/>
      </w:r>
      <w:r>
        <w:tab/>
      </w:r>
      <w:r>
        <w:tab/>
      </w:r>
      <w:r>
        <w:tab/>
      </w:r>
      <w:r>
        <w:tab/>
        <w:t>(3x – 1</w:t>
      </w:r>
      <w:proofErr w:type="gramStart"/>
      <w:r>
        <w:t>)(</w:t>
      </w:r>
      <w:proofErr w:type="gramEnd"/>
      <w:r>
        <w:t xml:space="preserve">x + 7) = </w:t>
      </w:r>
    </w:p>
    <w:p w:rsidR="00267370" w:rsidRDefault="00267370" w:rsidP="00267370">
      <w:pPr>
        <w:ind w:left="-567"/>
      </w:pPr>
    </w:p>
    <w:p w:rsidR="00267370" w:rsidRDefault="00267370" w:rsidP="00267370">
      <w:pPr>
        <w:ind w:left="-567"/>
      </w:pPr>
    </w:p>
    <w:p w:rsidR="00267370" w:rsidRDefault="00267370" w:rsidP="00267370">
      <w:pPr>
        <w:ind w:left="-567"/>
      </w:pPr>
      <w:r>
        <w:t xml:space="preserve">_ _ _ _ _ _ _ _ _ _ _ _ _ _ _ _ _ _ _ _ _ _ _ _ _ _ _ _ _ _ _ _ _ _ _ _ _ _ _ _ _ _ _ _ _ _ _ _ _ _ _ _ _ _ _ _ _ </w:t>
      </w:r>
    </w:p>
    <w:p w:rsidR="00267370" w:rsidRDefault="00267370" w:rsidP="00267370">
      <w:pPr>
        <w:ind w:left="-567"/>
      </w:pPr>
      <w:r>
        <w:t>(2x + 3)(4x – 5) =</w:t>
      </w:r>
      <w:r>
        <w:tab/>
      </w:r>
      <w:r>
        <w:tab/>
      </w:r>
      <w:r>
        <w:tab/>
      </w:r>
      <w:r>
        <w:tab/>
      </w:r>
      <w:r>
        <w:tab/>
      </w:r>
      <w:r>
        <w:tab/>
        <w:t>(3x – 2</w:t>
      </w:r>
      <w:proofErr w:type="gramStart"/>
      <w:r>
        <w:t>)(</w:t>
      </w:r>
      <w:proofErr w:type="gramEnd"/>
      <w:r>
        <w:t>2x + 4) =</w:t>
      </w:r>
    </w:p>
    <w:p w:rsidR="00267370" w:rsidRDefault="00267370" w:rsidP="00267370">
      <w:pPr>
        <w:ind w:left="-567"/>
      </w:pPr>
    </w:p>
    <w:p w:rsidR="00267370" w:rsidRDefault="00267370" w:rsidP="00267370">
      <w:pPr>
        <w:ind w:left="-567"/>
      </w:pPr>
    </w:p>
    <w:p w:rsidR="00267370" w:rsidRDefault="00267370" w:rsidP="00267370">
      <w:pPr>
        <w:ind w:left="-567"/>
      </w:pPr>
      <w:r>
        <w:t>(5x – 3)(2x – 5) =</w:t>
      </w:r>
    </w:p>
    <w:p w:rsidR="00267370" w:rsidRDefault="00267370" w:rsidP="00267370">
      <w:pPr>
        <w:ind w:left="-567"/>
      </w:pPr>
    </w:p>
    <w:p w:rsidR="00267370" w:rsidRDefault="00267370" w:rsidP="00267370">
      <w:pPr>
        <w:ind w:left="-567"/>
      </w:pPr>
      <w:r>
        <w:t xml:space="preserve">_ _ _ _ _ _ _ _ _ _ _ _ _ _ _ _ _ _ _ _ _ _ _ _ _ _ _ _ _ _ _ _ _ _ _ _ _ _ _ _ _ _ _ _ _ _ _ _ _ _ _ _ _ _ _ _ _ </w:t>
      </w:r>
    </w:p>
    <w:p w:rsidR="00267370" w:rsidRDefault="00267370" w:rsidP="00267370">
      <w:pPr>
        <w:ind w:left="-567"/>
      </w:pPr>
      <w:r>
        <w:t>Pour les experts :</w:t>
      </w:r>
    </w:p>
    <w:p w:rsidR="00AB4B81" w:rsidRDefault="00267370" w:rsidP="00AB4B81">
      <w:pPr>
        <w:ind w:left="-567"/>
      </w:pPr>
      <w:r>
        <w:t>(-2x + 1)(3x – 4) =</w:t>
      </w:r>
      <w:r>
        <w:tab/>
      </w:r>
      <w:r>
        <w:tab/>
      </w:r>
      <w:r>
        <w:tab/>
      </w:r>
      <w:r>
        <w:tab/>
      </w:r>
      <w:r>
        <w:tab/>
      </w:r>
      <w:r>
        <w:tab/>
        <w:t>(-3x – 5</w:t>
      </w:r>
      <w:proofErr w:type="gramStart"/>
      <w:r>
        <w:t>)(</w:t>
      </w:r>
      <w:proofErr w:type="gramEnd"/>
      <w:r>
        <w:t>-2x + 3) =</w:t>
      </w:r>
    </w:p>
    <w:p w:rsidR="000D730C" w:rsidRDefault="000D730C" w:rsidP="00AB4B81">
      <w:pPr>
        <w:ind w:left="-567"/>
      </w:pPr>
    </w:p>
    <w:p w:rsidR="000D730C" w:rsidRDefault="000D730C" w:rsidP="00AB4B81">
      <w:pPr>
        <w:ind w:left="-567"/>
      </w:pPr>
    </w:p>
    <w:p w:rsidR="000D730C" w:rsidRDefault="000D730C" w:rsidP="00AB4B81">
      <w:pPr>
        <w:ind w:left="-567"/>
      </w:pPr>
    </w:p>
    <w:p w:rsidR="000D730C" w:rsidRDefault="000D730C" w:rsidP="00AB4B81">
      <w:pPr>
        <w:ind w:left="-567"/>
      </w:pPr>
    </w:p>
    <w:p w:rsidR="000D730C" w:rsidRDefault="000D730C" w:rsidP="00AB4B81">
      <w:pPr>
        <w:ind w:left="-567"/>
      </w:pPr>
      <w:r w:rsidRPr="000D730C">
        <w:rPr>
          <w:b/>
          <w:u w:val="single"/>
        </w:rPr>
        <w:t>Développer en utilisant les identités remarquables</w:t>
      </w:r>
      <w:r>
        <w:t> :</w:t>
      </w:r>
    </w:p>
    <w:p w:rsidR="000D730C" w:rsidRDefault="000D730C" w:rsidP="00AB4B81">
      <w:pPr>
        <w:ind w:left="-567"/>
      </w:pPr>
    </w:p>
    <w:p w:rsidR="000D730C" w:rsidRDefault="000D730C" w:rsidP="000D7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</w:pPr>
      <w:r>
        <w:t xml:space="preserve">Pour tous nombres a et b, </w:t>
      </w:r>
    </w:p>
    <w:p w:rsidR="000D730C" w:rsidRDefault="000D730C" w:rsidP="000D7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</w:pPr>
      <w:r>
        <w:tab/>
      </w:r>
    </w:p>
    <w:p w:rsidR="000D730C" w:rsidRDefault="000D730C" w:rsidP="000D7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</w:pPr>
      <w:r>
        <w:t>(a + b</w:t>
      </w:r>
      <w:proofErr w:type="gramStart"/>
      <w:r>
        <w:t>)²</w:t>
      </w:r>
      <w:proofErr w:type="gramEnd"/>
      <w:r>
        <w:t xml:space="preserve"> = a² + 2</w:t>
      </w:r>
      <w:r>
        <w:fldChar w:fldCharType="begin"/>
      </w:r>
      <w:r>
        <w:instrText>SYMBOL 180 \f "Symbol"\h</w:instrText>
      </w:r>
      <w:r>
        <w:fldChar w:fldCharType="end"/>
      </w:r>
      <w:r>
        <w:t>a</w:t>
      </w:r>
      <w:r>
        <w:fldChar w:fldCharType="begin"/>
      </w:r>
      <w:r>
        <w:instrText>SYMBOL 180 \f "Symbol"\h</w:instrText>
      </w:r>
      <w:r>
        <w:fldChar w:fldCharType="end"/>
      </w:r>
      <w:r>
        <w:t>b + b² = a² + 2ab + b²</w:t>
      </w:r>
    </w:p>
    <w:p w:rsidR="000D730C" w:rsidRDefault="000D730C" w:rsidP="000D7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</w:pPr>
      <w:r>
        <w:t>(a – b</w:t>
      </w:r>
      <w:proofErr w:type="gramStart"/>
      <w:r>
        <w:t>)²</w:t>
      </w:r>
      <w:proofErr w:type="gramEnd"/>
      <w:r>
        <w:t xml:space="preserve"> = a² – 2</w:t>
      </w:r>
      <w:r>
        <w:fldChar w:fldCharType="begin"/>
      </w:r>
      <w:r>
        <w:instrText>SYMBOL 180 \f "Symbol"\h</w:instrText>
      </w:r>
      <w:r>
        <w:fldChar w:fldCharType="end"/>
      </w:r>
      <w:r>
        <w:t>a</w:t>
      </w:r>
      <w:r>
        <w:fldChar w:fldCharType="begin"/>
      </w:r>
      <w:r>
        <w:instrText>SYMBOL 180 \f "Symbol"\h</w:instrText>
      </w:r>
      <w:r>
        <w:fldChar w:fldCharType="end"/>
      </w:r>
      <w:r>
        <w:t>b + b² = a² – 2ab + b²</w:t>
      </w:r>
    </w:p>
    <w:p w:rsidR="000D730C" w:rsidRDefault="000D730C" w:rsidP="000D7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</w:pPr>
      <w:r>
        <w:t>(</w:t>
      </w:r>
      <w:proofErr w:type="gramStart"/>
      <w:r>
        <w:t>a</w:t>
      </w:r>
      <w:proofErr w:type="gramEnd"/>
      <w:r>
        <w:t xml:space="preserve"> + b)(</w:t>
      </w:r>
      <w:proofErr w:type="gramStart"/>
      <w:r>
        <w:t>a</w:t>
      </w:r>
      <w:proofErr w:type="gramEnd"/>
      <w:r>
        <w:t xml:space="preserve"> – b) = a² – b²</w:t>
      </w:r>
    </w:p>
    <w:p w:rsidR="000D730C" w:rsidRDefault="000D730C" w:rsidP="00AB4B81">
      <w:pPr>
        <w:ind w:left="-567"/>
      </w:pPr>
    </w:p>
    <w:p w:rsidR="000D730C" w:rsidRDefault="000D730C" w:rsidP="00AB4B81">
      <w:pPr>
        <w:ind w:left="-567"/>
      </w:pPr>
      <w:r w:rsidRPr="000D730C">
        <w:rPr>
          <w:u w:val="single"/>
        </w:rPr>
        <w:t>Démonstrations</w:t>
      </w:r>
      <w:r>
        <w:t> :</w:t>
      </w:r>
    </w:p>
    <w:p w:rsidR="000D730C" w:rsidRDefault="000D730C" w:rsidP="00AB4B81">
      <w:pPr>
        <w:ind w:left="-567"/>
      </w:pPr>
      <w:r>
        <w:t>(a + b</w:t>
      </w:r>
      <w:proofErr w:type="gramStart"/>
      <w:r>
        <w:t>)²</w:t>
      </w:r>
      <w:proofErr w:type="gramEnd"/>
      <w:r>
        <w:t xml:space="preserve"> = (a + b)(a + b) = a² + a</w:t>
      </w:r>
      <w:r>
        <w:fldChar w:fldCharType="begin"/>
      </w:r>
      <w:r>
        <w:instrText>SYMBOL 180 \f "Symbol"\h</w:instrText>
      </w:r>
      <w:r>
        <w:fldChar w:fldCharType="end"/>
      </w:r>
      <w:r>
        <w:t xml:space="preserve">b + </w:t>
      </w:r>
      <w:proofErr w:type="spellStart"/>
      <w:r>
        <w:t>b</w:t>
      </w:r>
      <w:r>
        <w:fldChar w:fldCharType="begin"/>
      </w:r>
      <w:r>
        <w:instrText>SYMBOL 180 \f "Symbol"\h</w:instrText>
      </w:r>
      <w:r>
        <w:fldChar w:fldCharType="end"/>
      </w:r>
      <w:r>
        <w:t>a</w:t>
      </w:r>
      <w:proofErr w:type="spellEnd"/>
      <w:r>
        <w:t xml:space="preserve"> + b² = a² + 2ab + b² </w:t>
      </w:r>
    </w:p>
    <w:p w:rsidR="000D730C" w:rsidRDefault="000D730C" w:rsidP="000D730C">
      <w:pPr>
        <w:ind w:left="-567"/>
      </w:pPr>
      <w:r>
        <w:t>(a – b</w:t>
      </w:r>
      <w:proofErr w:type="gramStart"/>
      <w:r>
        <w:t>)²</w:t>
      </w:r>
      <w:proofErr w:type="gramEnd"/>
      <w:r>
        <w:t xml:space="preserve"> = (a – b)(a – b) = a² – a</w:t>
      </w:r>
      <w:r>
        <w:fldChar w:fldCharType="begin"/>
      </w:r>
      <w:r>
        <w:instrText>SYMBOL 180 \f "Symbol"\h</w:instrText>
      </w:r>
      <w:r>
        <w:fldChar w:fldCharType="end"/>
      </w:r>
      <w:r>
        <w:t xml:space="preserve">b – </w:t>
      </w:r>
      <w:proofErr w:type="spellStart"/>
      <w:r>
        <w:t>b</w:t>
      </w:r>
      <w:r>
        <w:fldChar w:fldCharType="begin"/>
      </w:r>
      <w:r>
        <w:instrText>SYMBOL 180 \f "Symbol"\h</w:instrText>
      </w:r>
      <w:r>
        <w:fldChar w:fldCharType="end"/>
      </w:r>
      <w:r>
        <w:t>a</w:t>
      </w:r>
      <w:proofErr w:type="spellEnd"/>
      <w:r>
        <w:t xml:space="preserve"> + b² = a² – 2ab + b² </w:t>
      </w:r>
    </w:p>
    <w:p w:rsidR="000D730C" w:rsidRDefault="000D730C" w:rsidP="00AB4B81">
      <w:pPr>
        <w:ind w:left="-567"/>
      </w:pPr>
      <w:r>
        <w:t>(</w:t>
      </w:r>
      <w:proofErr w:type="gramStart"/>
      <w:r>
        <w:t>a</w:t>
      </w:r>
      <w:proofErr w:type="gramEnd"/>
      <w:r>
        <w:t xml:space="preserve"> + b)(</w:t>
      </w:r>
      <w:proofErr w:type="gramStart"/>
      <w:r>
        <w:t>a</w:t>
      </w:r>
      <w:proofErr w:type="gramEnd"/>
      <w:r>
        <w:t xml:space="preserve"> – b) = a² + </w:t>
      </w:r>
      <w:proofErr w:type="spellStart"/>
      <w:r>
        <w:t>b</w:t>
      </w:r>
      <w:r>
        <w:fldChar w:fldCharType="begin"/>
      </w:r>
      <w:r>
        <w:instrText>SYMBOL 180 \f "Symbol"\h</w:instrText>
      </w:r>
      <w:r>
        <w:fldChar w:fldCharType="end"/>
      </w:r>
      <w:r>
        <w:t>a</w:t>
      </w:r>
      <w:proofErr w:type="spellEnd"/>
      <w:r>
        <w:t xml:space="preserve"> – a</w:t>
      </w:r>
      <w:r>
        <w:fldChar w:fldCharType="begin"/>
      </w:r>
      <w:r>
        <w:instrText>SYMBOL 180 \f "Symbol"\h</w:instrText>
      </w:r>
      <w:r>
        <w:fldChar w:fldCharType="end"/>
      </w:r>
      <w:r>
        <w:t>b – b² = a² – b²</w:t>
      </w:r>
    </w:p>
    <w:p w:rsidR="000D730C" w:rsidRDefault="000D730C" w:rsidP="00AB4B81">
      <w:pPr>
        <w:ind w:left="-567"/>
      </w:pPr>
    </w:p>
    <w:p w:rsidR="000D730C" w:rsidRDefault="000D730C" w:rsidP="00AB4B81">
      <w:pPr>
        <w:ind w:left="-567"/>
      </w:pPr>
      <w:r>
        <w:t>Développer :</w:t>
      </w:r>
    </w:p>
    <w:p w:rsidR="000D730C" w:rsidRDefault="000D730C" w:rsidP="00AB4B81">
      <w:pPr>
        <w:ind w:left="-567"/>
      </w:pPr>
      <w:r>
        <w:t>(x + 1)² =</w:t>
      </w:r>
      <w:r>
        <w:tab/>
      </w:r>
      <w:r>
        <w:tab/>
      </w:r>
      <w:r>
        <w:tab/>
      </w:r>
      <w:r>
        <w:tab/>
        <w:t>(x – 3)² =</w:t>
      </w:r>
      <w:r>
        <w:tab/>
      </w:r>
      <w:r>
        <w:tab/>
      </w:r>
      <w:r>
        <w:tab/>
        <w:t>(x – 2</w:t>
      </w:r>
      <w:proofErr w:type="gramStart"/>
      <w:r>
        <w:t>)(</w:t>
      </w:r>
      <w:proofErr w:type="gramEnd"/>
      <w:r>
        <w:t xml:space="preserve">x + 2) = </w:t>
      </w:r>
    </w:p>
    <w:p w:rsidR="000D730C" w:rsidRDefault="000D730C" w:rsidP="00AB4B81">
      <w:pPr>
        <w:ind w:left="-567"/>
      </w:pPr>
    </w:p>
    <w:p w:rsidR="000D730C" w:rsidRDefault="000D730C" w:rsidP="00AB4B81">
      <w:pPr>
        <w:ind w:left="-567"/>
      </w:pPr>
      <w:r>
        <w:t>(x + 5)² =</w:t>
      </w:r>
      <w:r>
        <w:tab/>
      </w:r>
      <w:r>
        <w:tab/>
      </w:r>
      <w:r>
        <w:tab/>
      </w:r>
      <w:r>
        <w:tab/>
        <w:t>(x – 7)² =</w:t>
      </w:r>
      <w:r>
        <w:tab/>
      </w:r>
      <w:r>
        <w:tab/>
      </w:r>
      <w:r>
        <w:tab/>
        <w:t>(x + 4</w:t>
      </w:r>
      <w:proofErr w:type="gramStart"/>
      <w:r>
        <w:t>)(</w:t>
      </w:r>
      <w:proofErr w:type="gramEnd"/>
      <w:r>
        <w:t>x – 4) =</w:t>
      </w:r>
    </w:p>
    <w:p w:rsidR="000D730C" w:rsidRDefault="000D730C" w:rsidP="00AB4B81">
      <w:pPr>
        <w:ind w:left="-567"/>
      </w:pPr>
    </w:p>
    <w:p w:rsidR="000D730C" w:rsidRDefault="000D730C" w:rsidP="00AB4B81">
      <w:pPr>
        <w:ind w:left="-567"/>
      </w:pPr>
      <w:r>
        <w:t>(2x + 1)² =</w:t>
      </w:r>
      <w:r>
        <w:tab/>
      </w:r>
      <w:r>
        <w:tab/>
      </w:r>
      <w:r>
        <w:tab/>
      </w:r>
      <w:r>
        <w:tab/>
        <w:t>(3x – 2)²</w:t>
      </w:r>
      <w:r>
        <w:tab/>
      </w:r>
      <w:r>
        <w:tab/>
      </w:r>
      <w:r>
        <w:tab/>
        <w:t>(2x + 1</w:t>
      </w:r>
      <w:proofErr w:type="gramStart"/>
      <w:r>
        <w:t>)(</w:t>
      </w:r>
      <w:proofErr w:type="gramEnd"/>
      <w:r>
        <w:t xml:space="preserve">2x – 1) = </w:t>
      </w:r>
    </w:p>
    <w:p w:rsidR="000D730C" w:rsidRDefault="000D730C" w:rsidP="00AB4B81">
      <w:pPr>
        <w:ind w:left="-567"/>
      </w:pPr>
    </w:p>
    <w:p w:rsidR="000D730C" w:rsidRDefault="000D730C" w:rsidP="00AB4B81">
      <w:pPr>
        <w:ind w:left="-567"/>
      </w:pPr>
      <w:r>
        <w:t>(5x – 2)² =</w:t>
      </w:r>
      <w:r>
        <w:tab/>
      </w:r>
      <w:r>
        <w:tab/>
      </w:r>
      <w:r>
        <w:tab/>
      </w:r>
      <w:r>
        <w:tab/>
        <w:t xml:space="preserve">(a + 2b)² = </w:t>
      </w:r>
      <w:r>
        <w:tab/>
      </w:r>
      <w:r>
        <w:tab/>
      </w:r>
      <w:r>
        <w:tab/>
        <w:t xml:space="preserve">(3a – 2b)² = </w:t>
      </w:r>
      <w:r>
        <w:tab/>
      </w:r>
      <w:r>
        <w:tab/>
      </w:r>
      <w:r>
        <w:tab/>
      </w:r>
      <w:r>
        <w:tab/>
      </w:r>
    </w:p>
    <w:sectPr w:rsidR="000D730C" w:rsidSect="00AA4A2F">
      <w:pgSz w:w="11906" w:h="16838"/>
      <w:pgMar w:top="426" w:right="849" w:bottom="567" w:left="1418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4AB"/>
    <w:multiLevelType w:val="hybridMultilevel"/>
    <w:tmpl w:val="EDFEC40A"/>
    <w:lvl w:ilvl="0" w:tplc="76785D9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02EB1"/>
    <w:multiLevelType w:val="hybridMultilevel"/>
    <w:tmpl w:val="D40C5F6E"/>
    <w:lvl w:ilvl="0" w:tplc="56C8CA50">
      <w:start w:val="1"/>
      <w:numFmt w:val="upperRoman"/>
      <w:lvlText w:val="%1)"/>
      <w:lvlJc w:val="left"/>
      <w:pPr>
        <w:ind w:left="153" w:hanging="72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0C925EC6"/>
    <w:multiLevelType w:val="hybridMultilevel"/>
    <w:tmpl w:val="42B8ED34"/>
    <w:lvl w:ilvl="0" w:tplc="F22E5FF8">
      <w:start w:val="7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B1A7369"/>
    <w:multiLevelType w:val="hybridMultilevel"/>
    <w:tmpl w:val="1E52A69E"/>
    <w:lvl w:ilvl="0" w:tplc="9AE4B42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1DC65B09"/>
    <w:multiLevelType w:val="hybridMultilevel"/>
    <w:tmpl w:val="7D86E37C"/>
    <w:lvl w:ilvl="0" w:tplc="A8D0B672">
      <w:start w:val="1"/>
      <w:numFmt w:val="decimal"/>
      <w:lvlText w:val="%1-"/>
      <w:lvlJc w:val="left"/>
      <w:pPr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21666E60"/>
    <w:multiLevelType w:val="hybridMultilevel"/>
    <w:tmpl w:val="8716EF78"/>
    <w:lvl w:ilvl="0" w:tplc="4DD2E6F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FA1B57"/>
    <w:multiLevelType w:val="hybridMultilevel"/>
    <w:tmpl w:val="2F94C862"/>
    <w:lvl w:ilvl="0" w:tplc="0B286D9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44DAF"/>
    <w:multiLevelType w:val="hybridMultilevel"/>
    <w:tmpl w:val="66727AC6"/>
    <w:lvl w:ilvl="0" w:tplc="96001B6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E9D04BB"/>
    <w:multiLevelType w:val="hybridMultilevel"/>
    <w:tmpl w:val="DB7258FC"/>
    <w:lvl w:ilvl="0" w:tplc="1ACA28F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C0390D"/>
    <w:multiLevelType w:val="hybridMultilevel"/>
    <w:tmpl w:val="382A26C6"/>
    <w:lvl w:ilvl="0" w:tplc="C27EEE6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315F3AF8"/>
    <w:multiLevelType w:val="hybridMultilevel"/>
    <w:tmpl w:val="B7AEFBA4"/>
    <w:lvl w:ilvl="0" w:tplc="E060586C">
      <w:start w:val="1"/>
      <w:numFmt w:val="upperRoman"/>
      <w:lvlText w:val="%1)"/>
      <w:lvlJc w:val="left"/>
      <w:pPr>
        <w:ind w:left="171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A2D75"/>
    <w:multiLevelType w:val="hybridMultilevel"/>
    <w:tmpl w:val="3246FA8C"/>
    <w:lvl w:ilvl="0" w:tplc="D234A3A4">
      <w:numFmt w:val="bullet"/>
      <w:lvlText w:val="-"/>
      <w:lvlJc w:val="left"/>
      <w:pPr>
        <w:ind w:left="-34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2">
    <w:nsid w:val="35222684"/>
    <w:multiLevelType w:val="hybridMultilevel"/>
    <w:tmpl w:val="D0363C44"/>
    <w:lvl w:ilvl="0" w:tplc="3F12DEE6">
      <w:start w:val="5"/>
      <w:numFmt w:val="bullet"/>
      <w:lvlText w:val="-"/>
      <w:lvlJc w:val="left"/>
      <w:pPr>
        <w:ind w:left="15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>
    <w:nsid w:val="3BD642B0"/>
    <w:multiLevelType w:val="hybridMultilevel"/>
    <w:tmpl w:val="33C09AB0"/>
    <w:lvl w:ilvl="0" w:tplc="7B04B1FA">
      <w:start w:val="1560"/>
      <w:numFmt w:val="decimal"/>
      <w:lvlText w:val="%1"/>
      <w:lvlJc w:val="left"/>
      <w:pPr>
        <w:ind w:left="-87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>
    <w:nsid w:val="4564581C"/>
    <w:multiLevelType w:val="hybridMultilevel"/>
    <w:tmpl w:val="9132B0A8"/>
    <w:lvl w:ilvl="0" w:tplc="1A220BE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3D5ACF"/>
    <w:multiLevelType w:val="hybridMultilevel"/>
    <w:tmpl w:val="6CA218CE"/>
    <w:lvl w:ilvl="0" w:tplc="82AA24AE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53995CED"/>
    <w:multiLevelType w:val="hybridMultilevel"/>
    <w:tmpl w:val="FA8EC832"/>
    <w:lvl w:ilvl="0" w:tplc="7F66E904">
      <w:start w:val="1"/>
      <w:numFmt w:val="lowerLetter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">
    <w:nsid w:val="53A53A95"/>
    <w:multiLevelType w:val="hybridMultilevel"/>
    <w:tmpl w:val="0CE27416"/>
    <w:lvl w:ilvl="0" w:tplc="D0722F2A">
      <w:start w:val="1"/>
      <w:numFmt w:val="decimal"/>
      <w:lvlText w:val="%1-"/>
      <w:lvlJc w:val="left"/>
      <w:pPr>
        <w:ind w:left="-29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425" w:hanging="360"/>
      </w:pPr>
    </w:lvl>
    <w:lvl w:ilvl="2" w:tplc="040C001B" w:tentative="1">
      <w:start w:val="1"/>
      <w:numFmt w:val="lowerRoman"/>
      <w:lvlText w:val="%3."/>
      <w:lvlJc w:val="right"/>
      <w:pPr>
        <w:ind w:left="1145" w:hanging="180"/>
      </w:pPr>
    </w:lvl>
    <w:lvl w:ilvl="3" w:tplc="040C000F" w:tentative="1">
      <w:start w:val="1"/>
      <w:numFmt w:val="decimal"/>
      <w:lvlText w:val="%4."/>
      <w:lvlJc w:val="left"/>
      <w:pPr>
        <w:ind w:left="1865" w:hanging="360"/>
      </w:pPr>
    </w:lvl>
    <w:lvl w:ilvl="4" w:tplc="040C0019" w:tentative="1">
      <w:start w:val="1"/>
      <w:numFmt w:val="lowerLetter"/>
      <w:lvlText w:val="%5."/>
      <w:lvlJc w:val="left"/>
      <w:pPr>
        <w:ind w:left="2585" w:hanging="360"/>
      </w:pPr>
    </w:lvl>
    <w:lvl w:ilvl="5" w:tplc="040C001B" w:tentative="1">
      <w:start w:val="1"/>
      <w:numFmt w:val="lowerRoman"/>
      <w:lvlText w:val="%6."/>
      <w:lvlJc w:val="right"/>
      <w:pPr>
        <w:ind w:left="3305" w:hanging="180"/>
      </w:pPr>
    </w:lvl>
    <w:lvl w:ilvl="6" w:tplc="040C000F" w:tentative="1">
      <w:start w:val="1"/>
      <w:numFmt w:val="decimal"/>
      <w:lvlText w:val="%7."/>
      <w:lvlJc w:val="left"/>
      <w:pPr>
        <w:ind w:left="4025" w:hanging="360"/>
      </w:pPr>
    </w:lvl>
    <w:lvl w:ilvl="7" w:tplc="040C0019" w:tentative="1">
      <w:start w:val="1"/>
      <w:numFmt w:val="lowerLetter"/>
      <w:lvlText w:val="%8."/>
      <w:lvlJc w:val="left"/>
      <w:pPr>
        <w:ind w:left="4745" w:hanging="360"/>
      </w:pPr>
    </w:lvl>
    <w:lvl w:ilvl="8" w:tplc="040C001B" w:tentative="1">
      <w:start w:val="1"/>
      <w:numFmt w:val="lowerRoman"/>
      <w:lvlText w:val="%9."/>
      <w:lvlJc w:val="right"/>
      <w:pPr>
        <w:ind w:left="5465" w:hanging="180"/>
      </w:pPr>
    </w:lvl>
  </w:abstractNum>
  <w:abstractNum w:abstractNumId="18">
    <w:nsid w:val="53D96D39"/>
    <w:multiLevelType w:val="hybridMultilevel"/>
    <w:tmpl w:val="1ECA99AA"/>
    <w:lvl w:ilvl="0" w:tplc="B5F8867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>
    <w:nsid w:val="59C47DFD"/>
    <w:multiLevelType w:val="hybridMultilevel"/>
    <w:tmpl w:val="B4F6EEA4"/>
    <w:lvl w:ilvl="0" w:tplc="2332C11A">
      <w:start w:val="1"/>
      <w:numFmt w:val="decimal"/>
      <w:lvlText w:val="%1-"/>
      <w:lvlJc w:val="left"/>
      <w:pPr>
        <w:ind w:left="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>
    <w:nsid w:val="5A676330"/>
    <w:multiLevelType w:val="hybridMultilevel"/>
    <w:tmpl w:val="489A9B6E"/>
    <w:lvl w:ilvl="0" w:tplc="6E50625A">
      <w:start w:val="1"/>
      <w:numFmt w:val="lowerLetter"/>
      <w:lvlText w:val="%1)"/>
      <w:lvlJc w:val="left"/>
      <w:pPr>
        <w:tabs>
          <w:tab w:val="num" w:pos="153"/>
        </w:tabs>
        <w:ind w:left="153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21">
    <w:nsid w:val="5D76485D"/>
    <w:multiLevelType w:val="hybridMultilevel"/>
    <w:tmpl w:val="F5AA3BFC"/>
    <w:lvl w:ilvl="0" w:tplc="2D1021C6">
      <w:start w:val="1"/>
      <w:numFmt w:val="lowerLetter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>
    <w:nsid w:val="5EAE07D2"/>
    <w:multiLevelType w:val="hybridMultilevel"/>
    <w:tmpl w:val="6812DD0A"/>
    <w:lvl w:ilvl="0" w:tplc="7632DC9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00722A"/>
    <w:multiLevelType w:val="hybridMultilevel"/>
    <w:tmpl w:val="E68A0210"/>
    <w:lvl w:ilvl="0" w:tplc="22E2AEC2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68B5291E"/>
    <w:multiLevelType w:val="hybridMultilevel"/>
    <w:tmpl w:val="6F904AE0"/>
    <w:lvl w:ilvl="0" w:tplc="E278A312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68E869F6"/>
    <w:multiLevelType w:val="hybridMultilevel"/>
    <w:tmpl w:val="2304CB08"/>
    <w:lvl w:ilvl="0" w:tplc="A3EE75A0">
      <w:start w:val="1"/>
      <w:numFmt w:val="decimal"/>
      <w:lvlText w:val="%1)"/>
      <w:lvlJc w:val="left"/>
      <w:pPr>
        <w:tabs>
          <w:tab w:val="num" w:pos="-207"/>
        </w:tabs>
        <w:ind w:left="-207" w:hanging="360"/>
      </w:pPr>
      <w:rPr>
        <w:rFonts w:hint="default"/>
        <w:b/>
      </w:rPr>
    </w:lvl>
    <w:lvl w:ilvl="1" w:tplc="BC96718C">
      <w:start w:val="1"/>
      <w:numFmt w:val="lowerLetter"/>
      <w:lvlText w:val="%2)"/>
      <w:lvlJc w:val="left"/>
      <w:pPr>
        <w:tabs>
          <w:tab w:val="num" w:pos="513"/>
        </w:tabs>
        <w:ind w:left="513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26">
    <w:nsid w:val="721E4B95"/>
    <w:multiLevelType w:val="hybridMultilevel"/>
    <w:tmpl w:val="969AFC46"/>
    <w:lvl w:ilvl="0" w:tplc="FD9276C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65A22EB"/>
    <w:multiLevelType w:val="hybridMultilevel"/>
    <w:tmpl w:val="B016E1FC"/>
    <w:lvl w:ilvl="0" w:tplc="13061300">
      <w:start w:val="1"/>
      <w:numFmt w:val="decimal"/>
      <w:lvlText w:val="%1-"/>
      <w:lvlJc w:val="left"/>
      <w:pPr>
        <w:tabs>
          <w:tab w:val="num" w:pos="-207"/>
        </w:tabs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28">
    <w:nsid w:val="7FE82BD0"/>
    <w:multiLevelType w:val="hybridMultilevel"/>
    <w:tmpl w:val="00DC3896"/>
    <w:lvl w:ilvl="0" w:tplc="856CF84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7"/>
  </w:num>
  <w:num w:numId="2">
    <w:abstractNumId w:val="11"/>
  </w:num>
  <w:num w:numId="3">
    <w:abstractNumId w:val="19"/>
  </w:num>
  <w:num w:numId="4">
    <w:abstractNumId w:val="1"/>
  </w:num>
  <w:num w:numId="5">
    <w:abstractNumId w:val="6"/>
  </w:num>
  <w:num w:numId="6">
    <w:abstractNumId w:val="8"/>
  </w:num>
  <w:num w:numId="7">
    <w:abstractNumId w:val="25"/>
  </w:num>
  <w:num w:numId="8">
    <w:abstractNumId w:val="20"/>
  </w:num>
  <w:num w:numId="9">
    <w:abstractNumId w:val="24"/>
  </w:num>
  <w:num w:numId="10">
    <w:abstractNumId w:val="18"/>
  </w:num>
  <w:num w:numId="11">
    <w:abstractNumId w:val="7"/>
  </w:num>
  <w:num w:numId="12">
    <w:abstractNumId w:val="4"/>
  </w:num>
  <w:num w:numId="13">
    <w:abstractNumId w:val="0"/>
  </w:num>
  <w:num w:numId="14">
    <w:abstractNumId w:val="22"/>
  </w:num>
  <w:num w:numId="15">
    <w:abstractNumId w:val="14"/>
  </w:num>
  <w:num w:numId="16">
    <w:abstractNumId w:val="5"/>
  </w:num>
  <w:num w:numId="17">
    <w:abstractNumId w:val="26"/>
  </w:num>
  <w:num w:numId="18">
    <w:abstractNumId w:val="9"/>
  </w:num>
  <w:num w:numId="19">
    <w:abstractNumId w:val="12"/>
  </w:num>
  <w:num w:numId="20">
    <w:abstractNumId w:val="28"/>
  </w:num>
  <w:num w:numId="21">
    <w:abstractNumId w:val="3"/>
  </w:num>
  <w:num w:numId="22">
    <w:abstractNumId w:val="21"/>
  </w:num>
  <w:num w:numId="23">
    <w:abstractNumId w:val="16"/>
  </w:num>
  <w:num w:numId="24">
    <w:abstractNumId w:val="15"/>
  </w:num>
  <w:num w:numId="25">
    <w:abstractNumId w:val="13"/>
  </w:num>
  <w:num w:numId="26">
    <w:abstractNumId w:val="10"/>
  </w:num>
  <w:num w:numId="27">
    <w:abstractNumId w:val="17"/>
  </w:num>
  <w:num w:numId="28">
    <w:abstractNumId w:val="2"/>
  </w:num>
  <w:num w:numId="2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20"/>
  <w:drawingGridVerticalSpacing w:val="120"/>
  <w:displayHorizontalDrawingGridEvery w:val="2"/>
  <w:displayVerticalDrawingGridEvery w:val="0"/>
  <w:characterSpacingControl w:val="doNotCompress"/>
  <w:compat>
    <w:balanceSingleByteDoubleByteWidth/>
    <w:doNotLeaveBackslashAlone/>
    <w:ulTrailSpace/>
    <w:doNotExpandShiftReturn/>
  </w:compat>
  <w:docVars>
    <w:docVar w:name="DernierMetEn" w:val="aucun"/>
    <w:docVar w:name="VersionAMath" w:val="(18 janv 98)"/>
  </w:docVars>
  <w:rsids>
    <w:rsidRoot w:val="00B56B97"/>
    <w:rsid w:val="00011DA2"/>
    <w:rsid w:val="000124A4"/>
    <w:rsid w:val="000207B8"/>
    <w:rsid w:val="00023D30"/>
    <w:rsid w:val="00036438"/>
    <w:rsid w:val="000503C4"/>
    <w:rsid w:val="00077788"/>
    <w:rsid w:val="00084556"/>
    <w:rsid w:val="00086F88"/>
    <w:rsid w:val="000C2F18"/>
    <w:rsid w:val="000C5AFA"/>
    <w:rsid w:val="000D1135"/>
    <w:rsid w:val="000D730C"/>
    <w:rsid w:val="000E1242"/>
    <w:rsid w:val="000E6E8E"/>
    <w:rsid w:val="00101098"/>
    <w:rsid w:val="00107A18"/>
    <w:rsid w:val="001138DD"/>
    <w:rsid w:val="00136CBC"/>
    <w:rsid w:val="001755D3"/>
    <w:rsid w:val="00176B05"/>
    <w:rsid w:val="0019748F"/>
    <w:rsid w:val="001E12DC"/>
    <w:rsid w:val="00201F89"/>
    <w:rsid w:val="00242487"/>
    <w:rsid w:val="00253784"/>
    <w:rsid w:val="00267370"/>
    <w:rsid w:val="00293BE8"/>
    <w:rsid w:val="00294B33"/>
    <w:rsid w:val="00297414"/>
    <w:rsid w:val="002A44B1"/>
    <w:rsid w:val="002C3348"/>
    <w:rsid w:val="002C5F4E"/>
    <w:rsid w:val="002D2643"/>
    <w:rsid w:val="002D3E1C"/>
    <w:rsid w:val="002D7267"/>
    <w:rsid w:val="002E1204"/>
    <w:rsid w:val="002F28D4"/>
    <w:rsid w:val="00307A98"/>
    <w:rsid w:val="00325A49"/>
    <w:rsid w:val="003271EB"/>
    <w:rsid w:val="00356FB3"/>
    <w:rsid w:val="00363998"/>
    <w:rsid w:val="0037036D"/>
    <w:rsid w:val="00381C02"/>
    <w:rsid w:val="003B14D1"/>
    <w:rsid w:val="004002E0"/>
    <w:rsid w:val="00421B0B"/>
    <w:rsid w:val="00453321"/>
    <w:rsid w:val="00456C7D"/>
    <w:rsid w:val="004B0FFF"/>
    <w:rsid w:val="004B3434"/>
    <w:rsid w:val="004D1AE3"/>
    <w:rsid w:val="005578CB"/>
    <w:rsid w:val="00563DC6"/>
    <w:rsid w:val="0057795A"/>
    <w:rsid w:val="005D1C90"/>
    <w:rsid w:val="005D5485"/>
    <w:rsid w:val="0062279F"/>
    <w:rsid w:val="006266F8"/>
    <w:rsid w:val="00634762"/>
    <w:rsid w:val="00634948"/>
    <w:rsid w:val="006549B5"/>
    <w:rsid w:val="006C79D9"/>
    <w:rsid w:val="006D699E"/>
    <w:rsid w:val="007354EA"/>
    <w:rsid w:val="007542B0"/>
    <w:rsid w:val="007841CB"/>
    <w:rsid w:val="0079682D"/>
    <w:rsid w:val="007C0581"/>
    <w:rsid w:val="00806C9F"/>
    <w:rsid w:val="00834668"/>
    <w:rsid w:val="008447B3"/>
    <w:rsid w:val="008915A2"/>
    <w:rsid w:val="008D4D0A"/>
    <w:rsid w:val="00927B76"/>
    <w:rsid w:val="00942A8B"/>
    <w:rsid w:val="00943EF1"/>
    <w:rsid w:val="009B4FCA"/>
    <w:rsid w:val="009C4864"/>
    <w:rsid w:val="009E4920"/>
    <w:rsid w:val="009F5E55"/>
    <w:rsid w:val="00A31CF7"/>
    <w:rsid w:val="00AA40E8"/>
    <w:rsid w:val="00AA4A2F"/>
    <w:rsid w:val="00AA73DE"/>
    <w:rsid w:val="00AB4B81"/>
    <w:rsid w:val="00AC0894"/>
    <w:rsid w:val="00B05707"/>
    <w:rsid w:val="00B3546C"/>
    <w:rsid w:val="00B42838"/>
    <w:rsid w:val="00B51900"/>
    <w:rsid w:val="00B56B97"/>
    <w:rsid w:val="00B76301"/>
    <w:rsid w:val="00B97FA1"/>
    <w:rsid w:val="00BD30EE"/>
    <w:rsid w:val="00C14850"/>
    <w:rsid w:val="00C34F2C"/>
    <w:rsid w:val="00C43058"/>
    <w:rsid w:val="00CF2210"/>
    <w:rsid w:val="00D00710"/>
    <w:rsid w:val="00D06CA7"/>
    <w:rsid w:val="00D12A16"/>
    <w:rsid w:val="00D13020"/>
    <w:rsid w:val="00D148D8"/>
    <w:rsid w:val="00D75FC8"/>
    <w:rsid w:val="00D842C4"/>
    <w:rsid w:val="00D874EA"/>
    <w:rsid w:val="00D93C86"/>
    <w:rsid w:val="00DE2D7A"/>
    <w:rsid w:val="00E030A9"/>
    <w:rsid w:val="00E622E1"/>
    <w:rsid w:val="00E63400"/>
    <w:rsid w:val="00E67FFD"/>
    <w:rsid w:val="00EE4E65"/>
    <w:rsid w:val="00F0698B"/>
    <w:rsid w:val="00F55118"/>
    <w:rsid w:val="00F628C4"/>
    <w:rsid w:val="00F70925"/>
    <w:rsid w:val="00F83883"/>
    <w:rsid w:val="00F90DA9"/>
    <w:rsid w:val="00FD74A1"/>
    <w:rsid w:val="00FD79D5"/>
    <w:rsid w:val="00FE0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E55"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basedOn w:val="Policepardfaut"/>
    <w:rsid w:val="00011DA2"/>
    <w:rPr>
      <w:i/>
      <w:noProof/>
      <w:color w:val="0000F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41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41C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D5485"/>
    <w:rPr>
      <w:color w:val="808080"/>
    </w:rPr>
  </w:style>
  <w:style w:type="paragraph" w:styleId="Paragraphedeliste">
    <w:name w:val="List Paragraph"/>
    <w:basedOn w:val="Normal"/>
    <w:uiPriority w:val="34"/>
    <w:qFormat/>
    <w:rsid w:val="001138DD"/>
    <w:pPr>
      <w:ind w:left="720"/>
      <w:contextualSpacing/>
    </w:pPr>
  </w:style>
  <w:style w:type="table" w:styleId="Grilledutableau">
    <w:name w:val="Table Grid"/>
    <w:basedOn w:val="TableauNormal"/>
    <w:uiPriority w:val="59"/>
    <w:rsid w:val="005D1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ves\AppData\Roaming\Microsoft\Templates\amath97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697705-CD55-4E11-98D1-323F34E65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amath97</Template>
  <TotalTime>58</TotalTime>
  <Pages>2</Pages>
  <Words>608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mathématique._x000d_
Ne pas hésiter à consulter le fichier d'aide._x000d_
                              Réalisation Marc Guillemot.</vt:lpstr>
    </vt:vector>
  </TitlesOfParts>
  <Company>HP</Company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mathématique._x000d_
Ne pas hésiter à consulter le fichier d'aide._x000d_
                              Réalisation Marc Guillemot.</dc:title>
  <dc:creator>yves</dc:creator>
  <cp:lastModifiedBy>yves</cp:lastModifiedBy>
  <cp:revision>7</cp:revision>
  <cp:lastPrinted>2020-06-09T09:06:00Z</cp:lastPrinted>
  <dcterms:created xsi:type="dcterms:W3CDTF">2020-08-27T16:17:00Z</dcterms:created>
  <dcterms:modified xsi:type="dcterms:W3CDTF">2020-09-14T17:00:00Z</dcterms:modified>
</cp:coreProperties>
</file>
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D50" w:rsidRDefault="00406D50"/>
    <w:p w:rsidR="005212F4" w:rsidRDefault="005212F4"/>
    <w:p w:rsidR="005212F4" w:rsidRDefault="00FB335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64.75pt">
            <v:imagedata r:id="rId4" o:title=""/>
          </v:shape>
        </w:pict>
      </w:r>
    </w:p>
    <w:p w:rsidR="00FB3356" w:rsidRDefault="00FB3356"/>
    <w:p w:rsidR="00FB3356" w:rsidRDefault="00FB3356"/>
    <w:p w:rsidR="00FB3356" w:rsidRDefault="00FB3356"/>
    <w:p w:rsidR="00FB3356" w:rsidRDefault="00FB3356"/>
    <w:p w:rsidR="00FB3356" w:rsidRDefault="00FB3356">
      <w:r>
        <w:pict>
          <v:shape id="_x0000_i1026" type="#_x0000_t75" style="width:453pt;height:264.75pt">
            <v:imagedata r:id="rId4" o:title=""/>
          </v:shape>
        </w:pict>
      </w:r>
    </w:p>
    <w:p w:rsidR="00FB3356" w:rsidRDefault="00FB3356"/>
    <w:p w:rsidR="005212F4" w:rsidRDefault="005212F4"/>
    <w:p w:rsidR="005212F4" w:rsidRDefault="005212F4"/>
    <w:p w:rsidR="005212F4" w:rsidRDefault="005212F4"/>
    <w:p w:rsidR="005212F4" w:rsidRDefault="005212F4"/>
    <w:sectPr w:rsidR="005212F4" w:rsidSect="005212F4">
      <w:pgSz w:w="11906" w:h="16838"/>
      <w:pgMar w:top="426" w:right="1417" w:bottom="709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08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savePreviewPicture/>
  <w:compat>
    <w:balanceSingleByteDoubleByteWidth/>
    <w:doNotLeaveBackslashAlone/>
    <w:ulTrailSpace/>
    <w:doNotExpandShiftReturn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DernierMetEn" w:val="aucun"/>
    <w:docVar w:name="VersionAMath" w:val="(18 janv 98)"/>
  </w:docVars>
  <w:rsids>
    <w:rsidRoot w:val="005212F4"/>
    <w:rsid w:val="002507C8"/>
    <w:rsid w:val="00292AC9"/>
    <w:rsid w:val="00406D50"/>
    <w:rsid w:val="005212F4"/>
    <w:rsid w:val="00601A71"/>
    <w:rsid w:val="008220D4"/>
    <w:rsid w:val="008D2423"/>
    <w:rsid w:val="00D155FE"/>
    <w:rsid w:val="00E9351C"/>
    <w:rsid w:val="00FB3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mic Sans MS" w:eastAsia="Times New Roman" w:hAnsi="Comic Sans MS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7C8"/>
    <w:pPr>
      <w:overflowPunct w:val="0"/>
      <w:autoSpaceDE w:val="0"/>
      <w:autoSpaceDN w:val="0"/>
      <w:adjustRightInd w:val="0"/>
      <w:textAlignment w:val="baseline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ths">
    <w:name w:val="Maths"/>
    <w:basedOn w:val="Policepardfaut"/>
    <w:rsid w:val="002507C8"/>
    <w:rPr>
      <w:i/>
      <w:noProof/>
      <w:color w:val="00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mien\Bureau\AMATH97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AMATH97</Template>
  <TotalTime>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mathématique._x000d_
Ne pas hésiter à consulter le fichier d'aide._x000d_
                              Réalisation Marc Guillemot.</vt:lpstr>
    </vt:vector>
  </TitlesOfParts>
  <Company>microsoft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veraetdams</cp:lastModifiedBy>
  <cp:revision>4</cp:revision>
  <dcterms:created xsi:type="dcterms:W3CDTF">2010-12-15T15:50:00Z</dcterms:created>
  <dcterms:modified xsi:type="dcterms:W3CDTF">2020-01-04T11:11:00Z</dcterms:modified>
</cp:coreProperties>
</file>
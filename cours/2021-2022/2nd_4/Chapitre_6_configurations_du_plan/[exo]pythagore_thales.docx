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77" w:rsidRPr="00245967" w:rsidRDefault="009B6977" w:rsidP="009B6977">
      <w:pPr>
        <w:rPr>
          <w:bCs/>
        </w:rPr>
      </w:pPr>
      <w:r>
        <w:rPr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6.5pt;margin-top:5.05pt;width:168.05pt;height:77.65pt;z-index:1">
            <v:imagedata r:id="rId4" o:title=""/>
            <w10:wrap type="square"/>
          </v:shape>
          <o:OLEObject Type="Embed" ProgID="Word.Picture.8" ShapeID="_x0000_s1026" DrawAspect="Content" ObjectID="_1344968036" r:id="rId5"/>
        </w:pict>
      </w:r>
      <w:r>
        <w:rPr>
          <w:bCs/>
          <w:u w:val="single"/>
        </w:rPr>
        <w:t>I Théorème de Pythagore et sa réciproque</w:t>
      </w:r>
    </w:p>
    <w:p w:rsidR="009B6977" w:rsidRDefault="009B6977" w:rsidP="009B6977">
      <w:pPr>
        <w:rPr>
          <w:bCs/>
        </w:rPr>
      </w:pPr>
      <w:r>
        <w:rPr>
          <w:bCs/>
          <w:u w:val="single"/>
        </w:rPr>
        <w:t>Exercice 1 :</w:t>
      </w:r>
      <w:r>
        <w:rPr>
          <w:bCs/>
        </w:rPr>
        <w:t xml:space="preserve"> </w:t>
      </w:r>
    </w:p>
    <w:p w:rsidR="009B6977" w:rsidRDefault="009B6977" w:rsidP="009B6977">
      <w:pPr>
        <w:rPr>
          <w:bCs/>
        </w:rPr>
      </w:pPr>
      <w:r>
        <w:rPr>
          <w:bCs/>
        </w:rPr>
        <w:t xml:space="preserve">Dans chacun des triangles suivants calculer la longueur manquante </w:t>
      </w:r>
    </w:p>
    <w:p w:rsidR="009B6977" w:rsidRDefault="009B6977" w:rsidP="009B6977">
      <w:pPr>
        <w:spacing w:line="360" w:lineRule="auto"/>
        <w:jc w:val="both"/>
        <w:rPr>
          <w:bCs/>
          <w:u w:val="single"/>
        </w:rPr>
      </w:pPr>
    </w:p>
    <w:p w:rsidR="009B6977" w:rsidRDefault="009B6977" w:rsidP="009B6977">
      <w:pPr>
        <w:spacing w:line="360" w:lineRule="auto"/>
        <w:jc w:val="both"/>
        <w:rPr>
          <w:bCs/>
        </w:rPr>
      </w:pPr>
      <w:r>
        <w:rPr>
          <w:bCs/>
          <w:u w:val="single"/>
        </w:rPr>
        <w:t>Exercice 2 :</w:t>
      </w:r>
      <w:r>
        <w:rPr>
          <w:bCs/>
        </w:rPr>
        <w:t xml:space="preserve"> </w:t>
      </w:r>
    </w:p>
    <w:p w:rsidR="009B6977" w:rsidRDefault="009B6977" w:rsidP="009B6977">
      <w:pPr>
        <w:spacing w:line="360" w:lineRule="auto"/>
        <w:jc w:val="both"/>
        <w:rPr>
          <w:bCs/>
        </w:rPr>
      </w:pPr>
      <w:r>
        <w:rPr>
          <w:bCs/>
        </w:rPr>
        <w:t xml:space="preserve"> Voici les mesures des côtés de deux triangles. Ces triangles sont-ils des triangles rectangles ? </w:t>
      </w:r>
    </w:p>
    <w:p w:rsidR="009B6977" w:rsidRDefault="009B6977" w:rsidP="009B6977">
      <w:pPr>
        <w:spacing w:line="360" w:lineRule="auto"/>
        <w:jc w:val="both"/>
        <w:rPr>
          <w:bCs/>
        </w:rPr>
      </w:pPr>
      <w:r>
        <w:rPr>
          <w:bCs/>
        </w:rPr>
        <w:t>a) ABC est un triangle tel que : AB = 6 cm</w:t>
      </w:r>
      <w:r>
        <w:rPr>
          <w:bCs/>
        </w:rPr>
        <w:tab/>
        <w:t>AC = 10 cm et BC = 8 cm.</w:t>
      </w:r>
    </w:p>
    <w:p w:rsidR="009B6977" w:rsidRDefault="009B6977" w:rsidP="009B6977">
      <w:pPr>
        <w:spacing w:line="360" w:lineRule="auto"/>
        <w:jc w:val="both"/>
        <w:rPr>
          <w:bCs/>
        </w:rPr>
      </w:pPr>
      <w:r>
        <w:rPr>
          <w:bCs/>
        </w:rPr>
        <w:t>b) CJK est un triangle tel que : CJ = 2 m</w:t>
      </w:r>
      <w:r>
        <w:rPr>
          <w:bCs/>
        </w:rPr>
        <w:tab/>
        <w:t>JK = 3 m  et  CK = 5 m.</w:t>
      </w:r>
    </w:p>
    <w:p w:rsidR="009B6977" w:rsidRDefault="009B6977" w:rsidP="009B6977">
      <w:pPr>
        <w:pStyle w:val="Style1"/>
      </w:pPr>
      <w:r>
        <w:rPr>
          <w:noProof/>
          <w:lang w:bidi="ar-SA"/>
        </w:rPr>
        <w:pict>
          <v:shape id="_x0000_s1027" type="#_x0000_t75" style="position:absolute;margin-left:372.5pt;margin-top:2.8pt;width:144.75pt;height:126.75pt;z-index:2">
            <v:imagedata r:id="rId6" o:title=""/>
            <w10:wrap type="squar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96.65pt;margin-top:4.25pt;width:56.2pt;height:20.2pt;z-index:3">
            <v:textbox style="mso-next-textbox:#_x0000_s1028">
              <w:txbxContent>
                <w:p w:rsidR="009B6977" w:rsidRDefault="009B6977" w:rsidP="009B6977">
                  <w:pPr>
                    <w:pStyle w:val="Titre2"/>
                    <w:jc w:val="center"/>
                  </w:pPr>
                  <w:r>
                    <w:t>Cas n°1</w:t>
                  </w:r>
                </w:p>
              </w:txbxContent>
            </v:textbox>
          </v:shape>
        </w:pict>
      </w:r>
    </w:p>
    <w:p w:rsidR="009B6977" w:rsidRPr="00245967" w:rsidRDefault="009B6977" w:rsidP="009B6977">
      <w:pPr>
        <w:rPr>
          <w:u w:val="single"/>
        </w:rPr>
      </w:pPr>
      <w:r w:rsidRPr="00245967">
        <w:rPr>
          <w:u w:val="single"/>
        </w:rPr>
        <w:t>II Théorème de Thalès et sa réciproque</w:t>
      </w:r>
    </w:p>
    <w:p w:rsidR="009B6977" w:rsidRDefault="009B6977" w:rsidP="009B6977">
      <w:r>
        <w:rPr>
          <w:u w:val="single"/>
        </w:rPr>
        <w:t xml:space="preserve">Exercice 3 </w:t>
      </w:r>
      <w:r w:rsidRPr="00402302">
        <w:rPr>
          <w:u w:val="single"/>
        </w:rPr>
        <w:t>:</w:t>
      </w:r>
      <w:r>
        <w:t xml:space="preserve"> Pour tout l’exercice l’unité est le centimètre.</w:t>
      </w:r>
    </w:p>
    <w:p w:rsidR="009B6977" w:rsidRDefault="009B6977" w:rsidP="009B6977">
      <w:r>
        <w:t xml:space="preserve"> Les points E, O, A, C d’une part et F, O, B, D d’autre part sont alignés dans cet ordre. De plus les droites (AB) et (CD) sont parallèles.</w:t>
      </w:r>
    </w:p>
    <w:p w:rsidR="009B6977" w:rsidRDefault="009B6977" w:rsidP="009B6977">
      <w:pPr>
        <w:rPr>
          <w:lang w:val="en-GB"/>
        </w:rPr>
      </w:pPr>
      <w:r w:rsidRPr="00245967">
        <w:rPr>
          <w:lang w:val="en-GB"/>
        </w:rPr>
        <w:t xml:space="preserve">On </w:t>
      </w:r>
      <w:proofErr w:type="spellStart"/>
      <w:r w:rsidRPr="00245967">
        <w:rPr>
          <w:lang w:val="en-GB"/>
        </w:rPr>
        <w:t>donne</w:t>
      </w:r>
      <w:proofErr w:type="spellEnd"/>
      <w:r w:rsidRPr="00245967">
        <w:rPr>
          <w:lang w:val="en-GB"/>
        </w:rPr>
        <w:t xml:space="preserve"> : OA = 2,4 ; OC = 6 ; OD = 5 ; AB = 1,5 ;  </w:t>
      </w:r>
      <w:r w:rsidRPr="00677646">
        <w:rPr>
          <w:lang w:val="en-GB"/>
        </w:rPr>
        <w:t>OE = 1,8 ;</w:t>
      </w:r>
      <w:r>
        <w:rPr>
          <w:lang w:val="en-GB"/>
        </w:rPr>
        <w:t xml:space="preserve"> OF</w:t>
      </w:r>
      <w:r w:rsidRPr="00677646">
        <w:rPr>
          <w:lang w:val="en-GB"/>
        </w:rPr>
        <w:t xml:space="preserve"> = </w:t>
      </w:r>
      <w:r>
        <w:rPr>
          <w:lang w:val="en-GB"/>
        </w:rPr>
        <w:t>1,5</w:t>
      </w:r>
    </w:p>
    <w:p w:rsidR="009B6977" w:rsidRPr="00DF2BD7" w:rsidRDefault="009B6977" w:rsidP="009B6977">
      <w:pPr>
        <w:rPr>
          <w:lang w:val="en-GB"/>
        </w:rPr>
      </w:pPr>
      <w:r w:rsidRPr="00DF2BD7">
        <w:rPr>
          <w:lang w:val="en-GB"/>
        </w:rPr>
        <w:t xml:space="preserve">1) </w:t>
      </w:r>
      <w:proofErr w:type="spellStart"/>
      <w:r w:rsidRPr="00DF2BD7">
        <w:rPr>
          <w:lang w:val="en-GB"/>
        </w:rPr>
        <w:t>Calculer</w:t>
      </w:r>
      <w:proofErr w:type="spellEnd"/>
      <w:r w:rsidRPr="00DF2BD7">
        <w:rPr>
          <w:lang w:val="en-GB"/>
        </w:rPr>
        <w:t xml:space="preserve"> OB </w:t>
      </w:r>
      <w:proofErr w:type="gramStart"/>
      <w:r w:rsidRPr="00DF2BD7">
        <w:rPr>
          <w:lang w:val="en-GB"/>
        </w:rPr>
        <w:t>et</w:t>
      </w:r>
      <w:proofErr w:type="gramEnd"/>
      <w:r w:rsidRPr="00DF2BD7">
        <w:rPr>
          <w:lang w:val="en-GB"/>
        </w:rPr>
        <w:t xml:space="preserve"> CD.</w:t>
      </w:r>
    </w:p>
    <w:p w:rsidR="009B6977" w:rsidRPr="00050B9A" w:rsidRDefault="009B6977" w:rsidP="009B6977">
      <w:r w:rsidRPr="00050B9A">
        <w:t>2) Montrer que les droites (EF) et (CD) sont parallèles.</w:t>
      </w:r>
    </w:p>
    <w:p w:rsidR="009B6977" w:rsidRPr="00402302" w:rsidRDefault="009B6977" w:rsidP="009B6977"/>
    <w:p w:rsidR="00406D50" w:rsidRDefault="00406D50"/>
    <w:p w:rsidR="009B6977" w:rsidRDefault="009B6977"/>
    <w:p w:rsidR="009B6977" w:rsidRDefault="009B6977"/>
    <w:p w:rsidR="009B6977" w:rsidRDefault="009B6977"/>
    <w:p w:rsidR="009B6977" w:rsidRDefault="009B6977"/>
    <w:p w:rsidR="009B6977" w:rsidRDefault="009B6977"/>
    <w:p w:rsidR="009B6977" w:rsidRDefault="009B6977"/>
    <w:p w:rsidR="009B6977" w:rsidRPr="00245967" w:rsidRDefault="009B6977" w:rsidP="009B6977">
      <w:pPr>
        <w:rPr>
          <w:bCs/>
        </w:rPr>
      </w:pPr>
      <w:r>
        <w:rPr>
          <w:bCs/>
          <w:noProof/>
        </w:rPr>
        <w:pict>
          <v:shape id="_x0000_s1029" type="#_x0000_t75" style="position:absolute;margin-left:336.5pt;margin-top:5.05pt;width:168.05pt;height:77.65pt;z-index:4">
            <v:imagedata r:id="rId4" o:title=""/>
            <w10:wrap type="square"/>
          </v:shape>
          <o:OLEObject Type="Embed" ProgID="Word.Picture.8" ShapeID="_x0000_s1029" DrawAspect="Content" ObjectID="_1344968037" r:id="rId7"/>
        </w:pict>
      </w:r>
      <w:r>
        <w:rPr>
          <w:bCs/>
          <w:u w:val="single"/>
        </w:rPr>
        <w:t>I Théorème de Pythagore et sa réciproque</w:t>
      </w:r>
    </w:p>
    <w:p w:rsidR="009B6977" w:rsidRDefault="009B6977" w:rsidP="009B6977">
      <w:pPr>
        <w:rPr>
          <w:bCs/>
        </w:rPr>
      </w:pPr>
      <w:r>
        <w:rPr>
          <w:bCs/>
          <w:u w:val="single"/>
        </w:rPr>
        <w:t>Exercice 1 :</w:t>
      </w:r>
      <w:r>
        <w:rPr>
          <w:bCs/>
        </w:rPr>
        <w:t xml:space="preserve"> </w:t>
      </w:r>
    </w:p>
    <w:p w:rsidR="009B6977" w:rsidRDefault="009B6977" w:rsidP="009B6977">
      <w:pPr>
        <w:rPr>
          <w:bCs/>
        </w:rPr>
      </w:pPr>
      <w:r>
        <w:rPr>
          <w:bCs/>
        </w:rPr>
        <w:t xml:space="preserve">Dans chacun des triangles suivants calculer la longueur manquante </w:t>
      </w:r>
    </w:p>
    <w:p w:rsidR="009B6977" w:rsidRDefault="009B6977" w:rsidP="009B6977">
      <w:pPr>
        <w:spacing w:line="360" w:lineRule="auto"/>
        <w:jc w:val="both"/>
        <w:rPr>
          <w:bCs/>
          <w:u w:val="single"/>
        </w:rPr>
      </w:pPr>
    </w:p>
    <w:p w:rsidR="009B6977" w:rsidRDefault="009B6977" w:rsidP="009B6977">
      <w:pPr>
        <w:spacing w:line="360" w:lineRule="auto"/>
        <w:jc w:val="both"/>
        <w:rPr>
          <w:bCs/>
        </w:rPr>
      </w:pPr>
      <w:r>
        <w:rPr>
          <w:bCs/>
          <w:u w:val="single"/>
        </w:rPr>
        <w:t>Exercice 2 :</w:t>
      </w:r>
      <w:r>
        <w:rPr>
          <w:bCs/>
        </w:rPr>
        <w:t xml:space="preserve"> </w:t>
      </w:r>
    </w:p>
    <w:p w:rsidR="009B6977" w:rsidRDefault="009B6977" w:rsidP="009B6977">
      <w:pPr>
        <w:spacing w:line="360" w:lineRule="auto"/>
        <w:jc w:val="both"/>
        <w:rPr>
          <w:bCs/>
        </w:rPr>
      </w:pPr>
      <w:r>
        <w:rPr>
          <w:bCs/>
        </w:rPr>
        <w:t xml:space="preserve"> Voici les mesures des côtés de deux triangles. Ces triangles sont-ils des triangles rectangles ? </w:t>
      </w:r>
    </w:p>
    <w:p w:rsidR="009B6977" w:rsidRDefault="009B6977" w:rsidP="009B6977">
      <w:pPr>
        <w:spacing w:line="360" w:lineRule="auto"/>
        <w:jc w:val="both"/>
        <w:rPr>
          <w:bCs/>
        </w:rPr>
      </w:pPr>
      <w:r>
        <w:rPr>
          <w:bCs/>
        </w:rPr>
        <w:t>a) ABC est un triangle tel que : AB = 6 cm</w:t>
      </w:r>
      <w:r>
        <w:rPr>
          <w:bCs/>
        </w:rPr>
        <w:tab/>
        <w:t>AC = 10 cm et BC = 8 cm.</w:t>
      </w:r>
    </w:p>
    <w:p w:rsidR="009B6977" w:rsidRDefault="009B6977" w:rsidP="009B6977">
      <w:pPr>
        <w:spacing w:line="360" w:lineRule="auto"/>
        <w:jc w:val="both"/>
        <w:rPr>
          <w:bCs/>
        </w:rPr>
      </w:pPr>
      <w:r>
        <w:rPr>
          <w:bCs/>
        </w:rPr>
        <w:t>b) CJK est un triangle tel que : CJ = 2 m</w:t>
      </w:r>
      <w:r>
        <w:rPr>
          <w:bCs/>
        </w:rPr>
        <w:tab/>
        <w:t>JK = 3 m  et  CK = 5 m.</w:t>
      </w:r>
    </w:p>
    <w:p w:rsidR="009B6977" w:rsidRDefault="009B6977" w:rsidP="009B6977">
      <w:pPr>
        <w:pStyle w:val="Style1"/>
      </w:pPr>
      <w:r>
        <w:rPr>
          <w:noProof/>
          <w:lang w:bidi="ar-SA"/>
        </w:rPr>
        <w:pict>
          <v:shape id="_x0000_s1030" type="#_x0000_t75" style="position:absolute;margin-left:372.5pt;margin-top:2.8pt;width:144.75pt;height:126.75pt;z-index:5">
            <v:imagedata r:id="rId6" o:title=""/>
            <w10:wrap type="square"/>
          </v:shape>
        </w:pict>
      </w:r>
      <w:r>
        <w:rPr>
          <w:noProof/>
        </w:rPr>
        <w:pict>
          <v:shape id="_x0000_s1031" type="#_x0000_t202" style="position:absolute;margin-left:-196.65pt;margin-top:4.25pt;width:56.2pt;height:20.2pt;z-index:6">
            <v:textbox style="mso-next-textbox:#_x0000_s1031">
              <w:txbxContent>
                <w:p w:rsidR="009B6977" w:rsidRDefault="009B6977" w:rsidP="009B6977">
                  <w:pPr>
                    <w:pStyle w:val="Titre2"/>
                    <w:jc w:val="center"/>
                  </w:pPr>
                  <w:r>
                    <w:t>Cas n°1</w:t>
                  </w:r>
                </w:p>
              </w:txbxContent>
            </v:textbox>
          </v:shape>
        </w:pict>
      </w:r>
    </w:p>
    <w:p w:rsidR="009B6977" w:rsidRPr="00245967" w:rsidRDefault="009B6977" w:rsidP="009B6977">
      <w:pPr>
        <w:rPr>
          <w:u w:val="single"/>
        </w:rPr>
      </w:pPr>
      <w:r w:rsidRPr="00245967">
        <w:rPr>
          <w:u w:val="single"/>
        </w:rPr>
        <w:t>II Théorème de Thalès et sa réciproque</w:t>
      </w:r>
    </w:p>
    <w:p w:rsidR="009B6977" w:rsidRDefault="009B6977" w:rsidP="009B6977">
      <w:r>
        <w:rPr>
          <w:u w:val="single"/>
        </w:rPr>
        <w:t xml:space="preserve">Exercice 3 </w:t>
      </w:r>
      <w:r w:rsidRPr="00402302">
        <w:rPr>
          <w:u w:val="single"/>
        </w:rPr>
        <w:t>:</w:t>
      </w:r>
      <w:r>
        <w:t xml:space="preserve"> Pour tout l’exercice l’unité est le centimètre.</w:t>
      </w:r>
    </w:p>
    <w:p w:rsidR="009B6977" w:rsidRDefault="009B6977" w:rsidP="009B6977">
      <w:r>
        <w:t xml:space="preserve"> Les points E, O, A, C d’une part et F, O, B, D d’autre part sont alignés dans cet ordre. De plus les droites (AB) et (CD) sont parallèles.</w:t>
      </w:r>
    </w:p>
    <w:p w:rsidR="009B6977" w:rsidRDefault="009B6977" w:rsidP="009B6977">
      <w:pPr>
        <w:rPr>
          <w:lang w:val="en-GB"/>
        </w:rPr>
      </w:pPr>
      <w:r w:rsidRPr="00245967">
        <w:rPr>
          <w:lang w:val="en-GB"/>
        </w:rPr>
        <w:t xml:space="preserve">On </w:t>
      </w:r>
      <w:proofErr w:type="spellStart"/>
      <w:r w:rsidRPr="00245967">
        <w:rPr>
          <w:lang w:val="en-GB"/>
        </w:rPr>
        <w:t>donne</w:t>
      </w:r>
      <w:proofErr w:type="spellEnd"/>
      <w:r w:rsidRPr="00245967">
        <w:rPr>
          <w:lang w:val="en-GB"/>
        </w:rPr>
        <w:t xml:space="preserve"> : OA = 2,4 ; OC = 6 ; OD = 5 ; AB = 1,5 ;  </w:t>
      </w:r>
      <w:r w:rsidRPr="00677646">
        <w:rPr>
          <w:lang w:val="en-GB"/>
        </w:rPr>
        <w:t>OE = 1,8 ;</w:t>
      </w:r>
      <w:r>
        <w:rPr>
          <w:lang w:val="en-GB"/>
        </w:rPr>
        <w:t xml:space="preserve"> OF</w:t>
      </w:r>
      <w:r w:rsidRPr="00677646">
        <w:rPr>
          <w:lang w:val="en-GB"/>
        </w:rPr>
        <w:t xml:space="preserve"> = </w:t>
      </w:r>
      <w:r>
        <w:rPr>
          <w:lang w:val="en-GB"/>
        </w:rPr>
        <w:t>1,5</w:t>
      </w:r>
    </w:p>
    <w:p w:rsidR="009B6977" w:rsidRPr="00DF2BD7" w:rsidRDefault="009B6977" w:rsidP="009B6977">
      <w:pPr>
        <w:rPr>
          <w:lang w:val="en-GB"/>
        </w:rPr>
      </w:pPr>
      <w:r w:rsidRPr="00DF2BD7">
        <w:rPr>
          <w:lang w:val="en-GB"/>
        </w:rPr>
        <w:t xml:space="preserve">1) </w:t>
      </w:r>
      <w:proofErr w:type="spellStart"/>
      <w:r w:rsidRPr="00DF2BD7">
        <w:rPr>
          <w:lang w:val="en-GB"/>
        </w:rPr>
        <w:t>Calculer</w:t>
      </w:r>
      <w:proofErr w:type="spellEnd"/>
      <w:r w:rsidRPr="00DF2BD7">
        <w:rPr>
          <w:lang w:val="en-GB"/>
        </w:rPr>
        <w:t xml:space="preserve"> OB </w:t>
      </w:r>
      <w:proofErr w:type="gramStart"/>
      <w:r w:rsidRPr="00DF2BD7">
        <w:rPr>
          <w:lang w:val="en-GB"/>
        </w:rPr>
        <w:t>et</w:t>
      </w:r>
      <w:proofErr w:type="gramEnd"/>
      <w:r w:rsidRPr="00DF2BD7">
        <w:rPr>
          <w:lang w:val="en-GB"/>
        </w:rPr>
        <w:t xml:space="preserve"> CD.</w:t>
      </w:r>
    </w:p>
    <w:p w:rsidR="009B6977" w:rsidRPr="00050B9A" w:rsidRDefault="009B6977" w:rsidP="009B6977">
      <w:r w:rsidRPr="00050B9A">
        <w:t>2) Montrer que les droites (EF) et (CD) sont parallèles.</w:t>
      </w:r>
    </w:p>
    <w:p w:rsidR="009B6977" w:rsidRPr="00402302" w:rsidRDefault="009B6977" w:rsidP="009B6977"/>
    <w:p w:rsidR="009B6977" w:rsidRDefault="009B6977" w:rsidP="009B6977"/>
    <w:p w:rsidR="009B6977" w:rsidRDefault="009B6977" w:rsidP="009B6977"/>
    <w:p w:rsidR="009B6977" w:rsidRDefault="009B6977" w:rsidP="009B6977"/>
    <w:p w:rsidR="009B6977" w:rsidRDefault="009B6977"/>
    <w:sectPr w:rsidR="009B6977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DernierMetEn" w:val="aucun"/>
    <w:docVar w:name="VersionAMath" w:val="(18 janv 98)"/>
  </w:docVars>
  <w:rsids>
    <w:rsidRoot w:val="009B6977"/>
    <w:rsid w:val="00406D50"/>
    <w:rsid w:val="00601A71"/>
    <w:rsid w:val="009B6977"/>
    <w:rsid w:val="009D45C6"/>
    <w:rsid w:val="00D155FE"/>
    <w:rsid w:val="00E93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="Times New Roman" w:hAnsi="Comic Sans M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77"/>
    <w:pPr>
      <w:overflowPunct w:val="0"/>
      <w:autoSpaceDE w:val="0"/>
      <w:autoSpaceDN w:val="0"/>
      <w:adjustRightInd w:val="0"/>
      <w:textAlignment w:val="baseline"/>
    </w:pPr>
    <w:rPr>
      <w:lang w:bidi="he-IL"/>
    </w:rPr>
  </w:style>
  <w:style w:type="paragraph" w:styleId="Titre2">
    <w:name w:val="heading 2"/>
    <w:basedOn w:val="Normal"/>
    <w:next w:val="Normal"/>
    <w:link w:val="Titre2Car"/>
    <w:qFormat/>
    <w:rsid w:val="009B6977"/>
    <w:pPr>
      <w:keepNext/>
      <w:overflowPunct/>
      <w:autoSpaceDE/>
      <w:autoSpaceDN/>
      <w:adjustRightInd/>
      <w:textAlignment w:val="auto"/>
      <w:outlineLvl w:val="1"/>
    </w:pPr>
    <w:rPr>
      <w:rFonts w:ascii="Arial" w:hAnsi="Arial"/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Pr>
      <w:i/>
      <w:noProof/>
      <w:color w:val="0000FF"/>
    </w:rPr>
  </w:style>
  <w:style w:type="character" w:customStyle="1" w:styleId="Titre2Car">
    <w:name w:val="Titre 2 Car"/>
    <w:basedOn w:val="Policepardfaut"/>
    <w:link w:val="Titre2"/>
    <w:rsid w:val="009B6977"/>
    <w:rPr>
      <w:rFonts w:ascii="Arial" w:hAnsi="Arial"/>
      <w:b/>
      <w:lang w:bidi="he-IL"/>
    </w:rPr>
  </w:style>
  <w:style w:type="paragraph" w:customStyle="1" w:styleId="Style1">
    <w:name w:val="Style1"/>
    <w:basedOn w:val="Normal"/>
    <w:rsid w:val="009B6977"/>
    <w:pPr>
      <w:overflowPunct/>
      <w:autoSpaceDE/>
      <w:autoSpaceDN/>
      <w:adjustRightInd/>
      <w:textAlignment w:val="auto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mien\Bureau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1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perso</dc:creator>
  <cp:keywords/>
  <cp:lastModifiedBy>perso</cp:lastModifiedBy>
  <cp:revision>1</cp:revision>
  <dcterms:created xsi:type="dcterms:W3CDTF">2010-09-02T19:25:00Z</dcterms:created>
  <dcterms:modified xsi:type="dcterms:W3CDTF">2010-09-02T19:27:00Z</dcterms:modified>
</cp:coreProperties>
</file>
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94" w:rsidRDefault="00AC0894" w:rsidP="00AC0894">
      <w:pPr>
        <w:ind w:left="-567"/>
      </w:pPr>
    </w:p>
    <w:p w:rsidR="00B4199F" w:rsidRDefault="00B4199F" w:rsidP="00AC0894">
      <w:pPr>
        <w:ind w:left="-567"/>
      </w:pPr>
      <w:r>
        <w:t>Complète les lignes suivantes :</w:t>
      </w:r>
    </w:p>
    <w:p w:rsidR="00B4199F" w:rsidRDefault="00B4199F" w:rsidP="00AC0894">
      <w:pPr>
        <w:ind w:left="-567"/>
      </w:pPr>
    </w:p>
    <w:tbl>
      <w:tblPr>
        <w:tblStyle w:val="Grilledutableau"/>
        <w:tblW w:w="0" w:type="auto"/>
        <w:tblInd w:w="-567" w:type="dxa"/>
        <w:tblLook w:val="04A0"/>
      </w:tblPr>
      <w:tblGrid>
        <w:gridCol w:w="3259"/>
        <w:gridCol w:w="3260"/>
        <w:gridCol w:w="3260"/>
      </w:tblGrid>
      <w:tr w:rsidR="00B4199F" w:rsidTr="00B4199F">
        <w:tc>
          <w:tcPr>
            <w:tcW w:w="3259" w:type="dxa"/>
          </w:tcPr>
          <w:p w:rsidR="00B4199F" w:rsidRDefault="004F59FC" w:rsidP="00B4199F">
            <w:pPr>
              <w:jc w:val="center"/>
            </w:pPr>
            <w:r>
              <w:t>E</w:t>
            </w:r>
            <w:r w:rsidR="00B4199F">
              <w:t>ncadrements</w:t>
            </w:r>
            <w:r>
              <w:t>/inégalités</w:t>
            </w:r>
          </w:p>
        </w:tc>
        <w:tc>
          <w:tcPr>
            <w:tcW w:w="3260" w:type="dxa"/>
          </w:tcPr>
          <w:p w:rsidR="00B4199F" w:rsidRDefault="00B4199F" w:rsidP="00B4199F">
            <w:pPr>
              <w:jc w:val="center"/>
            </w:pPr>
            <w:r>
              <w:t>Intervalles</w:t>
            </w:r>
          </w:p>
        </w:tc>
        <w:tc>
          <w:tcPr>
            <w:tcW w:w="3260" w:type="dxa"/>
          </w:tcPr>
          <w:p w:rsidR="00B4199F" w:rsidRDefault="00B4199F" w:rsidP="00B4199F">
            <w:pPr>
              <w:jc w:val="center"/>
            </w:pPr>
            <w:r>
              <w:t>Représentations graphiques</w:t>
            </w:r>
          </w:p>
        </w:tc>
      </w:tr>
      <w:tr w:rsidR="00B4199F" w:rsidTr="00B4199F">
        <w:trPr>
          <w:trHeight w:val="454"/>
        </w:trPr>
        <w:tc>
          <w:tcPr>
            <w:tcW w:w="3259" w:type="dxa"/>
            <w:vAlign w:val="center"/>
          </w:tcPr>
          <w:p w:rsidR="00B4199F" w:rsidRDefault="00B4199F" w:rsidP="00B4199F">
            <w:pPr>
              <w:jc w:val="center"/>
            </w:pPr>
            <w:r>
              <w:t xml:space="preserve">-2 </w:t>
            </w:r>
            <w:r w:rsidR="00210088">
              <w:fldChar w:fldCharType="begin"/>
            </w:r>
            <w:r>
              <w:instrText>SYMBOL 163 \f "Symbol"\h</w:instrText>
            </w:r>
            <w:r w:rsidR="00210088">
              <w:fldChar w:fldCharType="end"/>
            </w:r>
            <w:r>
              <w:t xml:space="preserve"> x &lt; 3</w:t>
            </w: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</w:tr>
      <w:tr w:rsidR="00B4199F" w:rsidTr="00B4199F">
        <w:trPr>
          <w:trHeight w:val="454"/>
        </w:trPr>
        <w:tc>
          <w:tcPr>
            <w:tcW w:w="3259" w:type="dxa"/>
            <w:vAlign w:val="center"/>
          </w:tcPr>
          <w:p w:rsidR="00B4199F" w:rsidRDefault="00B4199F" w:rsidP="00B4199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  <w:proofErr w:type="gramStart"/>
            <w:r>
              <w:t xml:space="preserve">x </w:t>
            </w:r>
            <w:r w:rsidR="00210088">
              <w:fldChar w:fldCharType="begin"/>
            </w:r>
            <w:proofErr w:type="gramEnd"/>
            <w:r>
              <w:instrText>SYMBOL 206 \f "Symbol"\h</w:instrText>
            </w:r>
            <w:r w:rsidR="00210088">
              <w:fldChar w:fldCharType="end"/>
            </w:r>
            <w:r>
              <w:t xml:space="preserve"> ] 3 ; 8]</w:t>
            </w: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</w:tr>
      <w:tr w:rsidR="00B4199F" w:rsidTr="00B4199F">
        <w:trPr>
          <w:trHeight w:val="454"/>
        </w:trPr>
        <w:tc>
          <w:tcPr>
            <w:tcW w:w="3259" w:type="dxa"/>
            <w:vAlign w:val="center"/>
          </w:tcPr>
          <w:p w:rsidR="00B4199F" w:rsidRDefault="00B4199F" w:rsidP="00B4199F">
            <w:pPr>
              <w:jc w:val="center"/>
            </w:pPr>
            <w:r>
              <w:t xml:space="preserve">x </w:t>
            </w:r>
            <w:r w:rsidR="00210088">
              <w:fldChar w:fldCharType="begin"/>
            </w:r>
            <w:r>
              <w:instrText>SYMBOL 163 \f "Symbol"\h</w:instrText>
            </w:r>
            <w:r w:rsidR="00210088">
              <w:fldChar w:fldCharType="end"/>
            </w:r>
            <w:r>
              <w:t xml:space="preserve"> -5</w:t>
            </w: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</w:tr>
      <w:tr w:rsidR="00B4199F" w:rsidTr="00B4199F">
        <w:trPr>
          <w:trHeight w:val="454"/>
        </w:trPr>
        <w:tc>
          <w:tcPr>
            <w:tcW w:w="3259" w:type="dxa"/>
            <w:vAlign w:val="center"/>
          </w:tcPr>
          <w:p w:rsidR="00B4199F" w:rsidRDefault="00B4199F" w:rsidP="00B4199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  <w:proofErr w:type="gramStart"/>
            <w:r>
              <w:t xml:space="preserve">x </w:t>
            </w:r>
            <w:r w:rsidR="00210088">
              <w:fldChar w:fldCharType="begin"/>
            </w:r>
            <w:proofErr w:type="gramEnd"/>
            <w:r>
              <w:instrText>SYMBOL 206 \f "Symbol"\h</w:instrText>
            </w:r>
            <w:r w:rsidR="00210088">
              <w:fldChar w:fldCharType="end"/>
            </w:r>
            <w:r>
              <w:t xml:space="preserve"> ] 2 : +</w:t>
            </w:r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[</w:t>
            </w: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</w:tr>
      <w:tr w:rsidR="00B4199F" w:rsidTr="00B4199F">
        <w:trPr>
          <w:trHeight w:val="454"/>
        </w:trPr>
        <w:tc>
          <w:tcPr>
            <w:tcW w:w="3259" w:type="dxa"/>
            <w:vAlign w:val="center"/>
          </w:tcPr>
          <w:p w:rsidR="00B4199F" w:rsidRDefault="00B4199F" w:rsidP="00B4199F">
            <w:pPr>
              <w:jc w:val="center"/>
            </w:pPr>
            <w:r>
              <w:t>x &gt; 0</w:t>
            </w: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</w:tr>
      <w:tr w:rsidR="00B4199F" w:rsidTr="00B4199F">
        <w:trPr>
          <w:trHeight w:val="454"/>
        </w:trPr>
        <w:tc>
          <w:tcPr>
            <w:tcW w:w="3259" w:type="dxa"/>
            <w:vAlign w:val="center"/>
          </w:tcPr>
          <w:p w:rsidR="00B4199F" w:rsidRDefault="00B4199F" w:rsidP="00B4199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  <w:proofErr w:type="gramStart"/>
            <w:r>
              <w:t xml:space="preserve">x </w:t>
            </w:r>
            <w:r w:rsidR="00210088">
              <w:fldChar w:fldCharType="begin"/>
            </w:r>
            <w:proofErr w:type="gramEnd"/>
            <w:r>
              <w:instrText>SYMBOL 206 \f "Symbol"\h</w:instrText>
            </w:r>
            <w:r w:rsidR="00210088">
              <w:fldChar w:fldCharType="end"/>
            </w:r>
            <w:r>
              <w:t xml:space="preserve"> ] -</w:t>
            </w:r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 ; 7[</w:t>
            </w: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</w:tr>
      <w:tr w:rsidR="00B4199F" w:rsidTr="00B4199F">
        <w:trPr>
          <w:trHeight w:val="454"/>
        </w:trPr>
        <w:tc>
          <w:tcPr>
            <w:tcW w:w="3259" w:type="dxa"/>
            <w:vAlign w:val="center"/>
          </w:tcPr>
          <w:p w:rsidR="00B4199F" w:rsidRDefault="00B4199F" w:rsidP="00B4199F">
            <w:pPr>
              <w:jc w:val="center"/>
            </w:pP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  <w:proofErr w:type="gramStart"/>
            <w:r>
              <w:t xml:space="preserve">x </w:t>
            </w:r>
            <w:r w:rsidR="00210088">
              <w:fldChar w:fldCharType="begin"/>
            </w:r>
            <w:proofErr w:type="gramEnd"/>
            <w:r>
              <w:instrText>SYMBOL 206 \f "Symbol"\h</w:instrText>
            </w:r>
            <w:r w:rsidR="00210088">
              <w:fldChar w:fldCharType="end"/>
            </w:r>
            <w:r>
              <w:t xml:space="preserve"> ]100, +</w:t>
            </w:r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[</w:t>
            </w:r>
          </w:p>
        </w:tc>
        <w:tc>
          <w:tcPr>
            <w:tcW w:w="3260" w:type="dxa"/>
            <w:vAlign w:val="center"/>
          </w:tcPr>
          <w:p w:rsidR="00B4199F" w:rsidRDefault="00B4199F" w:rsidP="00B4199F">
            <w:pPr>
              <w:jc w:val="center"/>
            </w:pPr>
          </w:p>
        </w:tc>
      </w:tr>
    </w:tbl>
    <w:p w:rsidR="00B4199F" w:rsidRDefault="00B4199F" w:rsidP="00AC0894">
      <w:pPr>
        <w:ind w:left="-567"/>
      </w:pPr>
    </w:p>
    <w:p w:rsidR="00B4199F" w:rsidRDefault="00B4199F" w:rsidP="00AC0894">
      <w:pPr>
        <w:ind w:left="-567"/>
      </w:pPr>
    </w:p>
    <w:p w:rsidR="00B4199F" w:rsidRDefault="00381399" w:rsidP="00AC0894">
      <w:pPr>
        <w:ind w:left="-567"/>
      </w:pPr>
      <w:r>
        <w:t xml:space="preserve"> </w:t>
      </w:r>
    </w:p>
    <w:p w:rsidR="00B4199F" w:rsidRDefault="00381399" w:rsidP="00AC0894">
      <w:pPr>
        <w:ind w:left="-567"/>
      </w:pPr>
      <w:r>
        <w:t>Même question</w:t>
      </w:r>
      <w:r w:rsidR="00B4199F">
        <w:t> :</w:t>
      </w:r>
    </w:p>
    <w:p w:rsidR="00B4199F" w:rsidRDefault="00B4199F" w:rsidP="00AC0894">
      <w:pPr>
        <w:ind w:left="-567"/>
      </w:pPr>
    </w:p>
    <w:tbl>
      <w:tblPr>
        <w:tblStyle w:val="Grilledutableau"/>
        <w:tblW w:w="11225" w:type="dxa"/>
        <w:tblInd w:w="-1069" w:type="dxa"/>
        <w:tblLayout w:type="fixed"/>
        <w:tblLook w:val="04A0"/>
      </w:tblPr>
      <w:tblGrid>
        <w:gridCol w:w="1955"/>
        <w:gridCol w:w="1956"/>
        <w:gridCol w:w="3402"/>
        <w:gridCol w:w="1956"/>
        <w:gridCol w:w="1956"/>
      </w:tblGrid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B4199F" w:rsidP="00381399">
            <w:pPr>
              <w:jc w:val="center"/>
            </w:pPr>
            <w:r>
              <w:t>A</w:t>
            </w: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  <w:r>
              <w:t>B</w:t>
            </w:r>
          </w:p>
        </w:tc>
        <w:tc>
          <w:tcPr>
            <w:tcW w:w="3402" w:type="dxa"/>
            <w:vAlign w:val="center"/>
          </w:tcPr>
          <w:p w:rsidR="00B4199F" w:rsidRDefault="00381399" w:rsidP="00381399">
            <w:pPr>
              <w:jc w:val="center"/>
            </w:pPr>
            <w:r>
              <w:t xml:space="preserve">Représentations graphiques </w:t>
            </w:r>
          </w:p>
        </w:tc>
        <w:tc>
          <w:tcPr>
            <w:tcW w:w="1956" w:type="dxa"/>
            <w:vAlign w:val="center"/>
          </w:tcPr>
          <w:p w:rsidR="00B4199F" w:rsidRDefault="00381399" w:rsidP="00381399">
            <w:pPr>
              <w:jc w:val="center"/>
            </w:pPr>
            <w:r>
              <w:t xml:space="preserve">A </w:t>
            </w:r>
            <w:r w:rsidR="00210088">
              <w:fldChar w:fldCharType="begin"/>
            </w:r>
            <w:r>
              <w:instrText>SYMBOL 199 \f "Symbol"\h</w:instrText>
            </w:r>
            <w:r w:rsidR="00210088">
              <w:fldChar w:fldCharType="end"/>
            </w:r>
            <w:r>
              <w:t xml:space="preserve"> B </w:t>
            </w:r>
          </w:p>
        </w:tc>
        <w:tc>
          <w:tcPr>
            <w:tcW w:w="1956" w:type="dxa"/>
            <w:vAlign w:val="center"/>
          </w:tcPr>
          <w:p w:rsidR="00B4199F" w:rsidRDefault="00381399" w:rsidP="00381399">
            <w:pPr>
              <w:jc w:val="center"/>
            </w:pPr>
            <w:r>
              <w:t xml:space="preserve">A </w:t>
            </w:r>
            <w:r w:rsidR="00210088">
              <w:fldChar w:fldCharType="begin"/>
            </w:r>
            <w:r>
              <w:instrText>SYMBOL 200 \f "Symbol"\h</w:instrText>
            </w:r>
            <w:r w:rsidR="00210088">
              <w:fldChar w:fldCharType="end"/>
            </w:r>
            <w:r>
              <w:t xml:space="preserve"> B</w:t>
            </w:r>
          </w:p>
        </w:tc>
      </w:tr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B4199F" w:rsidP="00381399">
            <w:pPr>
              <w:jc w:val="center"/>
            </w:pPr>
            <w:r>
              <w:t>] -2 ; 5[</w:t>
            </w: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  <w:proofErr w:type="gramStart"/>
            <w:r>
              <w:t>]1</w:t>
            </w:r>
            <w:proofErr w:type="gramEnd"/>
            <w:r>
              <w:t> ; 12]</w:t>
            </w:r>
          </w:p>
        </w:tc>
        <w:tc>
          <w:tcPr>
            <w:tcW w:w="3402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</w:tr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B4199F" w:rsidP="00381399">
            <w:pPr>
              <w:jc w:val="center"/>
            </w:pPr>
            <w:r>
              <w:t>[4 ; 6]</w:t>
            </w: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  <w:r>
              <w:t>[5,8 ; 6,2]</w:t>
            </w:r>
          </w:p>
        </w:tc>
        <w:tc>
          <w:tcPr>
            <w:tcW w:w="3402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</w:tr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B4199F" w:rsidP="00381399">
            <w:pPr>
              <w:jc w:val="center"/>
            </w:pPr>
            <w:r>
              <w:t xml:space="preserve">[5 ; </w:t>
            </w:r>
            <w:proofErr w:type="gramStart"/>
            <w:r>
              <w:t>+</w:t>
            </w:r>
            <w:proofErr w:type="gramEnd"/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[</w:t>
            </w: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  <w:r>
              <w:t>]-</w:t>
            </w:r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 ; 2]</w:t>
            </w:r>
          </w:p>
        </w:tc>
        <w:tc>
          <w:tcPr>
            <w:tcW w:w="3402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</w:tr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B4199F" w:rsidP="00381399">
            <w:pPr>
              <w:jc w:val="center"/>
            </w:pPr>
            <w:proofErr w:type="gramStart"/>
            <w:r>
              <w:t>]3</w:t>
            </w:r>
            <w:proofErr w:type="gramEnd"/>
            <w:r>
              <w:t xml:space="preserve"> ; + </w:t>
            </w:r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[</w:t>
            </w: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  <w:r>
              <w:t xml:space="preserve">]- </w:t>
            </w:r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 ; 7]</w:t>
            </w:r>
          </w:p>
        </w:tc>
        <w:tc>
          <w:tcPr>
            <w:tcW w:w="3402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</w:tr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B4199F" w:rsidP="00381399">
            <w:pPr>
              <w:jc w:val="center"/>
            </w:pPr>
            <w:r>
              <w:t>]-100 ; 0]</w:t>
            </w: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  <w:r>
              <w:t>[3 ; 12[</w:t>
            </w:r>
          </w:p>
        </w:tc>
        <w:tc>
          <w:tcPr>
            <w:tcW w:w="3402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</w:tr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381399" w:rsidP="00381399">
            <w:pPr>
              <w:jc w:val="center"/>
            </w:pPr>
            <w:r>
              <w:t xml:space="preserve">]- </w:t>
            </w:r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 ; 7]</w:t>
            </w:r>
          </w:p>
        </w:tc>
        <w:tc>
          <w:tcPr>
            <w:tcW w:w="1956" w:type="dxa"/>
            <w:vAlign w:val="center"/>
          </w:tcPr>
          <w:p w:rsidR="00B4199F" w:rsidRDefault="00381399" w:rsidP="00381399">
            <w:pPr>
              <w:jc w:val="center"/>
            </w:pPr>
            <w:r>
              <w:t>[-2 ; 3]</w:t>
            </w:r>
          </w:p>
        </w:tc>
        <w:tc>
          <w:tcPr>
            <w:tcW w:w="3402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</w:tr>
      <w:tr w:rsidR="00B4199F" w:rsidTr="00381399">
        <w:trPr>
          <w:trHeight w:val="454"/>
        </w:trPr>
        <w:tc>
          <w:tcPr>
            <w:tcW w:w="1955" w:type="dxa"/>
            <w:vAlign w:val="center"/>
          </w:tcPr>
          <w:p w:rsidR="00B4199F" w:rsidRDefault="00381399" w:rsidP="00381399">
            <w:pPr>
              <w:jc w:val="center"/>
            </w:pPr>
            <w:r>
              <w:t>[4 ; 10[</w:t>
            </w:r>
          </w:p>
        </w:tc>
        <w:tc>
          <w:tcPr>
            <w:tcW w:w="1956" w:type="dxa"/>
            <w:vAlign w:val="center"/>
          </w:tcPr>
          <w:p w:rsidR="00B4199F" w:rsidRDefault="00381399" w:rsidP="00381399">
            <w:pPr>
              <w:jc w:val="center"/>
            </w:pPr>
            <w:r>
              <w:t xml:space="preserve">[3 ; </w:t>
            </w:r>
            <w:proofErr w:type="gramStart"/>
            <w:r>
              <w:t>+</w:t>
            </w:r>
            <w:proofErr w:type="gramEnd"/>
            <w:r w:rsidR="00210088">
              <w:fldChar w:fldCharType="begin"/>
            </w:r>
            <w:r>
              <w:instrText>SYMBOL 165 \f "Symbol"\h</w:instrText>
            </w:r>
            <w:r w:rsidR="00210088">
              <w:fldChar w:fldCharType="end"/>
            </w:r>
            <w:r>
              <w:t>[</w:t>
            </w:r>
          </w:p>
        </w:tc>
        <w:tc>
          <w:tcPr>
            <w:tcW w:w="3402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  <w:tc>
          <w:tcPr>
            <w:tcW w:w="1956" w:type="dxa"/>
            <w:vAlign w:val="center"/>
          </w:tcPr>
          <w:p w:rsidR="00B4199F" w:rsidRDefault="00B4199F" w:rsidP="00381399">
            <w:pPr>
              <w:jc w:val="center"/>
            </w:pPr>
          </w:p>
        </w:tc>
      </w:tr>
    </w:tbl>
    <w:p w:rsidR="00B4199F" w:rsidRDefault="00B4199F" w:rsidP="00AC0894">
      <w:pPr>
        <w:ind w:left="-567"/>
      </w:pPr>
    </w:p>
    <w:sectPr w:rsidR="00B4199F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18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1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5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7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6"/>
  </w:num>
  <w:num w:numId="2">
    <w:abstractNumId w:val="11"/>
  </w:num>
  <w:num w:numId="3">
    <w:abstractNumId w:val="19"/>
  </w:num>
  <w:num w:numId="4">
    <w:abstractNumId w:val="1"/>
  </w:num>
  <w:num w:numId="5">
    <w:abstractNumId w:val="6"/>
  </w:num>
  <w:num w:numId="6">
    <w:abstractNumId w:val="8"/>
  </w:num>
  <w:num w:numId="7">
    <w:abstractNumId w:val="24"/>
  </w:num>
  <w:num w:numId="8">
    <w:abstractNumId w:val="20"/>
  </w:num>
  <w:num w:numId="9">
    <w:abstractNumId w:val="23"/>
  </w:num>
  <w:num w:numId="10">
    <w:abstractNumId w:val="18"/>
  </w:num>
  <w:num w:numId="11">
    <w:abstractNumId w:val="7"/>
  </w:num>
  <w:num w:numId="12">
    <w:abstractNumId w:val="4"/>
  </w:num>
  <w:num w:numId="13">
    <w:abstractNumId w:val="0"/>
  </w:num>
  <w:num w:numId="14">
    <w:abstractNumId w:val="22"/>
  </w:num>
  <w:num w:numId="15">
    <w:abstractNumId w:val="14"/>
  </w:num>
  <w:num w:numId="16">
    <w:abstractNumId w:val="5"/>
  </w:num>
  <w:num w:numId="17">
    <w:abstractNumId w:val="25"/>
  </w:num>
  <w:num w:numId="18">
    <w:abstractNumId w:val="9"/>
  </w:num>
  <w:num w:numId="19">
    <w:abstractNumId w:val="12"/>
  </w:num>
  <w:num w:numId="20">
    <w:abstractNumId w:val="27"/>
  </w:num>
  <w:num w:numId="21">
    <w:abstractNumId w:val="3"/>
  </w:num>
  <w:num w:numId="22">
    <w:abstractNumId w:val="21"/>
  </w:num>
  <w:num w:numId="23">
    <w:abstractNumId w:val="16"/>
  </w:num>
  <w:num w:numId="24">
    <w:abstractNumId w:val="15"/>
  </w:num>
  <w:num w:numId="25">
    <w:abstractNumId w:val="13"/>
  </w:num>
  <w:num w:numId="26">
    <w:abstractNumId w:val="10"/>
  </w:num>
  <w:num w:numId="27">
    <w:abstractNumId w:val="17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savePreviewPicture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23D30"/>
    <w:rsid w:val="00036438"/>
    <w:rsid w:val="000503C4"/>
    <w:rsid w:val="00077788"/>
    <w:rsid w:val="00084556"/>
    <w:rsid w:val="00086F88"/>
    <w:rsid w:val="000C2F18"/>
    <w:rsid w:val="000D1135"/>
    <w:rsid w:val="000E1242"/>
    <w:rsid w:val="000E6E8E"/>
    <w:rsid w:val="00101098"/>
    <w:rsid w:val="00107A18"/>
    <w:rsid w:val="001138DD"/>
    <w:rsid w:val="00136CBC"/>
    <w:rsid w:val="00176B05"/>
    <w:rsid w:val="0019748F"/>
    <w:rsid w:val="001E12DC"/>
    <w:rsid w:val="00201F89"/>
    <w:rsid w:val="00210088"/>
    <w:rsid w:val="00242487"/>
    <w:rsid w:val="00253784"/>
    <w:rsid w:val="00293BE8"/>
    <w:rsid w:val="00294B33"/>
    <w:rsid w:val="00297414"/>
    <w:rsid w:val="002C3348"/>
    <w:rsid w:val="002C5F4E"/>
    <w:rsid w:val="002D2643"/>
    <w:rsid w:val="002D3E1C"/>
    <w:rsid w:val="002D7267"/>
    <w:rsid w:val="002E1204"/>
    <w:rsid w:val="00307A98"/>
    <w:rsid w:val="00325A49"/>
    <w:rsid w:val="003271EB"/>
    <w:rsid w:val="00356FB3"/>
    <w:rsid w:val="00363998"/>
    <w:rsid w:val="00381399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4F59FC"/>
    <w:rsid w:val="005578CB"/>
    <w:rsid w:val="00563DC6"/>
    <w:rsid w:val="0057795A"/>
    <w:rsid w:val="005D1C90"/>
    <w:rsid w:val="005D5485"/>
    <w:rsid w:val="0062279F"/>
    <w:rsid w:val="006266F8"/>
    <w:rsid w:val="00634762"/>
    <w:rsid w:val="00634948"/>
    <w:rsid w:val="006549B5"/>
    <w:rsid w:val="006C79D9"/>
    <w:rsid w:val="006D699E"/>
    <w:rsid w:val="007354EA"/>
    <w:rsid w:val="007542B0"/>
    <w:rsid w:val="007841CB"/>
    <w:rsid w:val="0079682D"/>
    <w:rsid w:val="007C0581"/>
    <w:rsid w:val="00806C9F"/>
    <w:rsid w:val="00834668"/>
    <w:rsid w:val="008447B3"/>
    <w:rsid w:val="008915A2"/>
    <w:rsid w:val="008D4D0A"/>
    <w:rsid w:val="00927B76"/>
    <w:rsid w:val="00942A8B"/>
    <w:rsid w:val="00943EF1"/>
    <w:rsid w:val="009763D0"/>
    <w:rsid w:val="009B4FCA"/>
    <w:rsid w:val="009C4864"/>
    <w:rsid w:val="009E4920"/>
    <w:rsid w:val="009F5E55"/>
    <w:rsid w:val="00A31CF7"/>
    <w:rsid w:val="00AA40E8"/>
    <w:rsid w:val="00AA4A2F"/>
    <w:rsid w:val="00AA73DE"/>
    <w:rsid w:val="00AC0894"/>
    <w:rsid w:val="00B05707"/>
    <w:rsid w:val="00B3546C"/>
    <w:rsid w:val="00B4199F"/>
    <w:rsid w:val="00B42838"/>
    <w:rsid w:val="00B56B97"/>
    <w:rsid w:val="00B76301"/>
    <w:rsid w:val="00B97FA1"/>
    <w:rsid w:val="00C14850"/>
    <w:rsid w:val="00C34F2C"/>
    <w:rsid w:val="00C43058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E2D7A"/>
    <w:rsid w:val="00E030A9"/>
    <w:rsid w:val="00E622E1"/>
    <w:rsid w:val="00E67FFD"/>
    <w:rsid w:val="00EE4E65"/>
    <w:rsid w:val="00F0698B"/>
    <w:rsid w:val="00F628C4"/>
    <w:rsid w:val="00F70925"/>
    <w:rsid w:val="00F83883"/>
    <w:rsid w:val="00F90DA9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4B357-7B4A-4B50-8A9C-ACC09C44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6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3</cp:revision>
  <cp:lastPrinted>2020-06-09T09:06:00Z</cp:lastPrinted>
  <dcterms:created xsi:type="dcterms:W3CDTF">2020-09-29T08:37:00Z</dcterms:created>
  <dcterms:modified xsi:type="dcterms:W3CDTF">2021-09-16T11:58:00Z</dcterms:modified>
</cp:coreProperties>
</file>
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Default="00AC0894" w:rsidP="00AC0894">
      <w:pPr>
        <w:ind w:left="-567"/>
      </w:pPr>
    </w:p>
    <w:p w:rsidR="00500AE5" w:rsidRPr="00500AE5" w:rsidRDefault="00500AE5" w:rsidP="00500AE5">
      <w:pPr>
        <w:ind w:left="-567"/>
        <w:jc w:val="center"/>
        <w:rPr>
          <w:b/>
          <w:color w:val="FF0000"/>
          <w:sz w:val="28"/>
          <w:szCs w:val="28"/>
        </w:rPr>
      </w:pPr>
      <w:r w:rsidRPr="00500AE5">
        <w:rPr>
          <w:b/>
          <w:color w:val="FF0000"/>
          <w:sz w:val="28"/>
          <w:szCs w:val="28"/>
        </w:rPr>
        <w:t>2- Les fractions</w:t>
      </w:r>
      <w:r w:rsidR="007B648F">
        <w:rPr>
          <w:b/>
          <w:color w:val="FF0000"/>
          <w:sz w:val="28"/>
          <w:szCs w:val="28"/>
        </w:rPr>
        <w:t xml:space="preserve"> (quotients)</w:t>
      </w:r>
    </w:p>
    <w:p w:rsidR="00500AE5" w:rsidRDefault="00500AE5" w:rsidP="00500AE5">
      <w:pPr>
        <w:ind w:left="-567"/>
      </w:pPr>
    </w:p>
    <w:p w:rsidR="007B648F" w:rsidRDefault="007B648F" w:rsidP="00500AE5">
      <w:pPr>
        <w:ind w:left="-567"/>
      </w:pPr>
      <w:r>
        <w:t xml:space="preserve">Une fraction est un quotient qui ne contient que des nombres entiers. Une fraction est donc un quotient particulier. </w:t>
      </w:r>
    </w:p>
    <w:p w:rsidR="00500AE5" w:rsidRDefault="00500AE5" w:rsidP="00500AE5">
      <w:pPr>
        <w:ind w:left="-567"/>
      </w:pPr>
    </w:p>
    <w:p w:rsidR="00500AE5" w:rsidRPr="007B648F" w:rsidRDefault="007B648F" w:rsidP="007B648F">
      <w:pPr>
        <w:pStyle w:val="Paragraphedeliste"/>
        <w:numPr>
          <w:ilvl w:val="0"/>
          <w:numId w:val="29"/>
        </w:numPr>
        <w:rPr>
          <w:b/>
        </w:rPr>
      </w:pPr>
      <w:r w:rsidRPr="007B648F">
        <w:rPr>
          <w:b/>
        </w:rPr>
        <w:t>L’addition et la soustraction</w:t>
      </w:r>
    </w:p>
    <w:p w:rsidR="007B648F" w:rsidRDefault="007B648F" w:rsidP="007B648F">
      <w:pPr>
        <w:pStyle w:val="Paragraphedeliste"/>
        <w:ind w:left="-207"/>
      </w:pPr>
    </w:p>
    <w:p w:rsidR="00500AE5" w:rsidRDefault="00500AE5" w:rsidP="00500AE5">
      <w:pPr>
        <w:ind w:left="-567"/>
      </w:pPr>
      <w:r>
        <w:t xml:space="preserve">Règle : </w:t>
      </w:r>
    </w:p>
    <w:p w:rsidR="00500AE5" w:rsidRPr="005861AA" w:rsidRDefault="00500AE5" w:rsidP="00500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b/>
        </w:rPr>
      </w:pPr>
      <w:r w:rsidRPr="005861AA">
        <w:rPr>
          <w:b/>
        </w:rPr>
        <w:t xml:space="preserve">Pour effectuer une addition ou une soustraction de deux </w:t>
      </w:r>
      <w:r w:rsidR="007B648F">
        <w:rPr>
          <w:b/>
        </w:rPr>
        <w:t>quotients</w:t>
      </w:r>
      <w:r w:rsidRPr="005861AA">
        <w:rPr>
          <w:b/>
        </w:rPr>
        <w:t xml:space="preserve">, il faut </w:t>
      </w:r>
      <w:r w:rsidR="007B648F">
        <w:rPr>
          <w:b/>
        </w:rPr>
        <w:t xml:space="preserve">les </w:t>
      </w:r>
      <w:r w:rsidRPr="005861AA">
        <w:rPr>
          <w:b/>
        </w:rPr>
        <w:t>mettre au même dénominateur</w:t>
      </w:r>
    </w:p>
    <w:p w:rsidR="00500AE5" w:rsidRDefault="00500AE5" w:rsidP="00500AE5">
      <w:pPr>
        <w:ind w:left="-567"/>
      </w:pPr>
    </w:p>
    <w:p w:rsidR="00500AE5" w:rsidRDefault="00500AE5" w:rsidP="00500AE5">
      <w:pPr>
        <w:ind w:left="-567"/>
      </w:pPr>
      <w:r>
        <w:t xml:space="preserve">Je m’exerce : </w:t>
      </w:r>
    </w:p>
    <w:p w:rsidR="00500AE5" w:rsidRDefault="00506AE7" w:rsidP="00500AE5">
      <w:pPr>
        <w:ind w:left="-567"/>
      </w:pPr>
      <w:r>
        <w:fldChar w:fldCharType="begin"/>
      </w:r>
      <w:r w:rsidR="00500AE5">
        <w:instrText xml:space="preserve"> eq \s\do1(\f(2;3))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\s\do1(\f(1;9))</w:instrText>
      </w:r>
      <w:r>
        <w:fldChar w:fldCharType="end"/>
      </w:r>
      <w:r w:rsidR="00500AE5">
        <w:t xml:space="preserve"> =</w:t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\s\do1(\f(3;4))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\s\do1(\f(3;2))</w:instrText>
      </w:r>
      <w:r>
        <w:fldChar w:fldCharType="end"/>
      </w:r>
      <w:r w:rsidR="00500AE5">
        <w:t xml:space="preserve"> =</w:t>
      </w:r>
      <w:r w:rsidR="00500AE5">
        <w:tab/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\s\do1(\f(7;5))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\s\do1(\f(3;10))</w:instrText>
      </w:r>
      <w:r>
        <w:fldChar w:fldCharType="end"/>
      </w:r>
      <w:r w:rsidR="00500AE5">
        <w:t xml:space="preserve"> =</w:t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\s\do1(\f(4;7))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\s\do1(\f(2;21))</w:instrText>
      </w:r>
      <w:r>
        <w:fldChar w:fldCharType="end"/>
      </w:r>
      <w:r w:rsidR="00500AE5">
        <w:t xml:space="preserve"> =</w:t>
      </w:r>
    </w:p>
    <w:p w:rsidR="00500AE5" w:rsidRDefault="00500AE5" w:rsidP="00500AE5">
      <w:pPr>
        <w:ind w:left="-567"/>
      </w:pPr>
    </w:p>
    <w:p w:rsidR="00500AE5" w:rsidRDefault="00500AE5" w:rsidP="00500AE5">
      <w:pPr>
        <w:ind w:left="-567"/>
      </w:pPr>
    </w:p>
    <w:p w:rsidR="00500AE5" w:rsidRDefault="00500AE5" w:rsidP="00500AE5">
      <w:pPr>
        <w:ind w:left="-567"/>
      </w:pPr>
      <w:r>
        <w:t>Pour des soustractions, c’est pareil.</w:t>
      </w:r>
    </w:p>
    <w:p w:rsidR="00500AE5" w:rsidRDefault="00500AE5" w:rsidP="00500AE5">
      <w:pPr>
        <w:ind w:left="-567"/>
      </w:pPr>
    </w:p>
    <w:p w:rsidR="00500AE5" w:rsidRDefault="00506AE7" w:rsidP="00500AE5">
      <w:pPr>
        <w:ind w:left="-567"/>
      </w:pPr>
      <w:r>
        <w:fldChar w:fldCharType="begin"/>
      </w:r>
      <w:r w:rsidR="00500AE5">
        <w:instrText xml:space="preserve"> eq \s\do1(\f(2;3))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\s\do1(\f(1;9))</w:instrText>
      </w:r>
      <w:r>
        <w:fldChar w:fldCharType="end"/>
      </w:r>
      <w:r w:rsidR="00500AE5">
        <w:t xml:space="preserve"> = </w:t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\s\do1(\f(8;5))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\s\do1(\f(3;5))</w:instrText>
      </w:r>
      <w:r>
        <w:fldChar w:fldCharType="end"/>
      </w:r>
      <w:r w:rsidR="00500AE5">
        <w:t xml:space="preserve"> =</w:t>
      </w:r>
      <w:r w:rsidR="00500AE5">
        <w:tab/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\s\do1(\f(15;4))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\s\do1(\f(13;8))</w:instrText>
      </w:r>
      <w:r>
        <w:fldChar w:fldCharType="end"/>
      </w:r>
      <w:r w:rsidR="00500AE5">
        <w:t xml:space="preserve"> = </w:t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\s\do1(\f(3;7))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\s\do1(\f(8;14))</w:instrText>
      </w:r>
      <w:r>
        <w:fldChar w:fldCharType="end"/>
      </w:r>
      <w:r w:rsidR="00500AE5">
        <w:t xml:space="preserve"> =</w:t>
      </w:r>
    </w:p>
    <w:p w:rsidR="00500AE5" w:rsidRDefault="00500AE5" w:rsidP="00500AE5">
      <w:pPr>
        <w:ind w:left="-567"/>
      </w:pPr>
    </w:p>
    <w:p w:rsidR="00500AE5" w:rsidRDefault="00500AE5" w:rsidP="00500AE5">
      <w:pPr>
        <w:ind w:left="-567"/>
      </w:pPr>
    </w:p>
    <w:p w:rsidR="00500AE5" w:rsidRDefault="00500AE5" w:rsidP="00500AE5">
      <w:pPr>
        <w:ind w:left="-567"/>
      </w:pPr>
    </w:p>
    <w:p w:rsidR="00AC1BB2" w:rsidRDefault="00500AE5" w:rsidP="00AC1BB2">
      <w:pPr>
        <w:ind w:left="-567"/>
      </w:pPr>
      <w:r>
        <w:t>Et quand les dénominateurs ne sont pas proportionnels on applique la règle</w:t>
      </w:r>
      <w:r w:rsidR="00AC1BB2">
        <w:t xml:space="preserve">  </w:t>
      </w:r>
    </w:p>
    <w:p w:rsidR="00AC1BB2" w:rsidRDefault="00AC1BB2" w:rsidP="00AC1BB2">
      <w:pPr>
        <w:ind w:left="-567"/>
      </w:pPr>
    </w:p>
    <w:p w:rsidR="00500AE5" w:rsidRDefault="00500AE5" w:rsidP="00AC1BB2">
      <w:pPr>
        <w:ind w:left="-567"/>
      </w:pPr>
      <w:r>
        <w:t xml:space="preserve"> </w:t>
      </w:r>
      <w:r w:rsidR="00AC1BB2">
        <w:tab/>
      </w:r>
      <w:r w:rsidR="00AC1BB2">
        <w:rPr>
          <w:b/>
          <w:bdr w:val="single" w:sz="4" w:space="0" w:color="auto"/>
        </w:rPr>
        <w:t xml:space="preserve">        </w:t>
      </w:r>
      <w:r w:rsidR="00AC1BB2" w:rsidRPr="00AC1BB2">
        <w:rPr>
          <w:b/>
          <w:bdr w:val="single" w:sz="4" w:space="0" w:color="auto"/>
        </w:rPr>
        <w:fldChar w:fldCharType="begin"/>
      </w:r>
      <w:r w:rsidR="00AC1BB2" w:rsidRPr="00AC1BB2">
        <w:rPr>
          <w:b/>
          <w:bdr w:val="single" w:sz="4" w:space="0" w:color="auto"/>
        </w:rPr>
        <w:instrText xml:space="preserve"> eq \s\do1(\f(a;b))</w:instrText>
      </w:r>
      <w:r w:rsidR="00AC1BB2" w:rsidRPr="00AC1BB2">
        <w:rPr>
          <w:b/>
          <w:bdr w:val="single" w:sz="4" w:space="0" w:color="auto"/>
        </w:rPr>
        <w:fldChar w:fldCharType="end"/>
      </w:r>
      <w:r w:rsidR="00AC1BB2">
        <w:rPr>
          <w:b/>
          <w:bdr w:val="single" w:sz="4" w:space="0" w:color="auto"/>
        </w:rPr>
        <w:t xml:space="preserve"> </w:t>
      </w:r>
      <w:r w:rsidR="00AC1BB2" w:rsidRPr="00AC1BB2">
        <w:rPr>
          <w:b/>
          <w:bdr w:val="single" w:sz="4" w:space="0" w:color="auto"/>
        </w:rPr>
        <w:t xml:space="preserve"> + </w:t>
      </w:r>
      <w:r w:rsidR="00AC1BB2" w:rsidRPr="00AC1BB2">
        <w:rPr>
          <w:bdr w:val="single" w:sz="4" w:space="0" w:color="auto"/>
        </w:rPr>
        <w:fldChar w:fldCharType="begin"/>
      </w:r>
      <w:r w:rsidR="00AC1BB2" w:rsidRPr="00AC1BB2">
        <w:rPr>
          <w:bdr w:val="single" w:sz="4" w:space="0" w:color="auto"/>
        </w:rPr>
        <w:instrText xml:space="preserve"> eq \s\do1(\f(</w:instrText>
      </w:r>
      <w:r w:rsidR="00AC1BB2" w:rsidRPr="00AC1BB2">
        <w:rPr>
          <w:b/>
          <w:bdr w:val="single" w:sz="4" w:space="0" w:color="auto"/>
        </w:rPr>
        <w:instrText>c;d</w:instrText>
      </w:r>
      <w:r w:rsidR="00AC1BB2" w:rsidRPr="00AC1BB2">
        <w:rPr>
          <w:bdr w:val="single" w:sz="4" w:space="0" w:color="auto"/>
        </w:rPr>
        <w:instrText>))</w:instrText>
      </w:r>
      <w:r w:rsidR="00AC1BB2" w:rsidRPr="00AC1BB2">
        <w:rPr>
          <w:bdr w:val="single" w:sz="4" w:space="0" w:color="auto"/>
        </w:rPr>
        <w:fldChar w:fldCharType="end"/>
      </w:r>
      <w:r w:rsidR="00AC1BB2" w:rsidRPr="00AC1BB2">
        <w:rPr>
          <w:b/>
          <w:bdr w:val="single" w:sz="4" w:space="0" w:color="auto"/>
        </w:rPr>
        <w:t xml:space="preserve"> =</w:t>
      </w:r>
      <w:r w:rsidR="00AC1BB2" w:rsidRPr="00AC1BB2">
        <w:rPr>
          <w:bdr w:val="single" w:sz="4" w:space="0" w:color="auto"/>
        </w:rPr>
        <w:t xml:space="preserve"> </w:t>
      </w:r>
      <w:r w:rsidR="00AC1BB2" w:rsidRPr="00AC1BB2">
        <w:rPr>
          <w:b/>
          <w:bdr w:val="single" w:sz="4" w:space="0" w:color="auto"/>
        </w:rPr>
        <w:fldChar w:fldCharType="begin"/>
      </w:r>
      <w:r w:rsidR="00AC1BB2" w:rsidRPr="00AC1BB2">
        <w:rPr>
          <w:b/>
          <w:bdr w:val="single" w:sz="4" w:space="0" w:color="auto"/>
        </w:rPr>
        <w:instrText xml:space="preserve"> eq \s\do1(\f(ad + bc;bd))</w:instrText>
      </w:r>
      <w:r w:rsidR="00AC1BB2" w:rsidRPr="00AC1BB2">
        <w:rPr>
          <w:b/>
          <w:bdr w:val="single" w:sz="4" w:space="0" w:color="auto"/>
        </w:rPr>
        <w:fldChar w:fldCharType="end"/>
      </w:r>
      <w:r w:rsidR="00AC1BB2" w:rsidRPr="00AC1BB2">
        <w:rPr>
          <w:b/>
          <w:bdr w:val="single" w:sz="4" w:space="0" w:color="auto"/>
        </w:rPr>
        <w:t xml:space="preserve"> </w:t>
      </w:r>
      <w:r w:rsidR="00AC1BB2">
        <w:rPr>
          <w:b/>
          <w:bdr w:val="single" w:sz="4" w:space="0" w:color="auto"/>
        </w:rPr>
        <w:tab/>
      </w:r>
      <w:r w:rsidR="00AC1BB2" w:rsidRPr="00AC1BB2">
        <w:rPr>
          <w:b/>
          <w:bdr w:val="single" w:sz="4" w:space="0" w:color="auto"/>
        </w:rPr>
        <w:t>et</w:t>
      </w:r>
      <w:r w:rsidR="00AC1BB2" w:rsidRPr="00AC1BB2">
        <w:rPr>
          <w:b/>
          <w:bdr w:val="single" w:sz="4" w:space="0" w:color="auto"/>
        </w:rPr>
        <w:tab/>
        <w:t xml:space="preserve"> </w:t>
      </w:r>
      <w:r w:rsidR="00AC1BB2" w:rsidRPr="00AC1BB2">
        <w:rPr>
          <w:b/>
          <w:bdr w:val="single" w:sz="4" w:space="0" w:color="auto"/>
        </w:rPr>
        <w:fldChar w:fldCharType="begin"/>
      </w:r>
      <w:r w:rsidR="00AC1BB2" w:rsidRPr="00AC1BB2">
        <w:rPr>
          <w:b/>
          <w:bdr w:val="single" w:sz="4" w:space="0" w:color="auto"/>
        </w:rPr>
        <w:instrText xml:space="preserve"> eq \s\do1(\f(a;b))</w:instrText>
      </w:r>
      <w:r w:rsidR="00AC1BB2" w:rsidRPr="00AC1BB2">
        <w:rPr>
          <w:b/>
          <w:bdr w:val="single" w:sz="4" w:space="0" w:color="auto"/>
        </w:rPr>
        <w:fldChar w:fldCharType="end"/>
      </w:r>
      <w:r w:rsidR="00AC1BB2" w:rsidRPr="00AC1BB2">
        <w:rPr>
          <w:b/>
          <w:bdr w:val="single" w:sz="4" w:space="0" w:color="auto"/>
        </w:rPr>
        <w:t xml:space="preserve"> – </w:t>
      </w:r>
      <w:r w:rsidR="00AC1BB2" w:rsidRPr="00AC1BB2">
        <w:rPr>
          <w:bdr w:val="single" w:sz="4" w:space="0" w:color="auto"/>
        </w:rPr>
        <w:fldChar w:fldCharType="begin"/>
      </w:r>
      <w:r w:rsidR="00AC1BB2" w:rsidRPr="00AC1BB2">
        <w:rPr>
          <w:bdr w:val="single" w:sz="4" w:space="0" w:color="auto"/>
        </w:rPr>
        <w:instrText xml:space="preserve"> eq \s\do1(\f(</w:instrText>
      </w:r>
      <w:r w:rsidR="00AC1BB2" w:rsidRPr="00AC1BB2">
        <w:rPr>
          <w:b/>
          <w:bdr w:val="single" w:sz="4" w:space="0" w:color="auto"/>
        </w:rPr>
        <w:instrText>c;d</w:instrText>
      </w:r>
      <w:r w:rsidR="00AC1BB2" w:rsidRPr="00AC1BB2">
        <w:rPr>
          <w:bdr w:val="single" w:sz="4" w:space="0" w:color="auto"/>
        </w:rPr>
        <w:instrText>))</w:instrText>
      </w:r>
      <w:r w:rsidR="00AC1BB2" w:rsidRPr="00AC1BB2">
        <w:rPr>
          <w:bdr w:val="single" w:sz="4" w:space="0" w:color="auto"/>
        </w:rPr>
        <w:fldChar w:fldCharType="end"/>
      </w:r>
      <w:r w:rsidR="00AC1BB2" w:rsidRPr="00AC1BB2">
        <w:rPr>
          <w:b/>
          <w:bdr w:val="single" w:sz="4" w:space="0" w:color="auto"/>
        </w:rPr>
        <w:t xml:space="preserve"> = </w:t>
      </w:r>
      <w:r w:rsidR="00AC1BB2" w:rsidRPr="00AC1BB2">
        <w:rPr>
          <w:bdr w:val="single" w:sz="4" w:space="0" w:color="auto"/>
        </w:rPr>
        <w:fldChar w:fldCharType="begin"/>
      </w:r>
      <w:r w:rsidR="00AC1BB2" w:rsidRPr="00AC1BB2">
        <w:rPr>
          <w:bdr w:val="single" w:sz="4" w:space="0" w:color="auto"/>
        </w:rPr>
        <w:instrText xml:space="preserve"> eq \s\do1(\f(</w:instrText>
      </w:r>
      <w:r w:rsidR="00AC1BB2" w:rsidRPr="00AC1BB2">
        <w:rPr>
          <w:b/>
          <w:bdr w:val="single" w:sz="4" w:space="0" w:color="auto"/>
        </w:rPr>
        <w:instrText>ad – bc;bd</w:instrText>
      </w:r>
      <w:r w:rsidR="00AC1BB2" w:rsidRPr="00AC1BB2">
        <w:rPr>
          <w:bdr w:val="single" w:sz="4" w:space="0" w:color="auto"/>
        </w:rPr>
        <w:instrText>))</w:instrText>
      </w:r>
      <w:r w:rsidR="00AC1BB2" w:rsidRPr="00AC1BB2">
        <w:rPr>
          <w:bdr w:val="single" w:sz="4" w:space="0" w:color="auto"/>
        </w:rPr>
        <w:fldChar w:fldCharType="end"/>
      </w:r>
      <w:r w:rsidR="00AC1BB2">
        <w:rPr>
          <w:bdr w:val="single" w:sz="4" w:space="0" w:color="auto"/>
        </w:rPr>
        <w:t xml:space="preserve">   </w:t>
      </w:r>
    </w:p>
    <w:p w:rsidR="00500AE5" w:rsidRDefault="00500AE5" w:rsidP="00500AE5">
      <w:pPr>
        <w:ind w:left="-567"/>
      </w:pPr>
    </w:p>
    <w:p w:rsidR="00500AE5" w:rsidRDefault="00506AE7" w:rsidP="00500AE5">
      <w:pPr>
        <w:ind w:left="-567"/>
      </w:pPr>
      <w:r>
        <w:fldChar w:fldCharType="begin"/>
      </w:r>
      <w:r w:rsidR="00500AE5">
        <w:instrText xml:space="preserve"> eq \s\do1(\f(2;3))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\s\do1(\f(4;5))</w:instrText>
      </w:r>
      <w:r>
        <w:fldChar w:fldCharType="end"/>
      </w:r>
      <w:r w:rsidR="00500AE5">
        <w:t xml:space="preserve"> = </w:t>
      </w:r>
      <w:r w:rsidR="00500AE5">
        <w:tab/>
      </w:r>
      <w:r w:rsidR="00500AE5">
        <w:tab/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\s\do1(\f(3;4))</w:instrText>
      </w:r>
      <w:r>
        <w:fldChar w:fldCharType="end"/>
      </w:r>
      <w:r w:rsidR="00500AE5">
        <w:t xml:space="preserve"> + </w:t>
      </w:r>
      <w:r>
        <w:fldChar w:fldCharType="begin"/>
      </w:r>
      <w:r w:rsidR="00500AE5">
        <w:instrText xml:space="preserve"> eq \s\do1(\f(8;7))</w:instrText>
      </w:r>
      <w:r>
        <w:fldChar w:fldCharType="end"/>
      </w:r>
      <w:r w:rsidR="00500AE5">
        <w:t xml:space="preserve"> = </w:t>
      </w:r>
      <w:r w:rsidR="00500AE5">
        <w:tab/>
      </w:r>
    </w:p>
    <w:p w:rsidR="00500AE5" w:rsidRDefault="00500AE5" w:rsidP="00500AE5">
      <w:pPr>
        <w:ind w:left="-567"/>
      </w:pPr>
    </w:p>
    <w:p w:rsidR="00500AE5" w:rsidRDefault="00506AE7" w:rsidP="00500AE5">
      <w:pPr>
        <w:ind w:left="-567"/>
      </w:pPr>
      <w:r>
        <w:fldChar w:fldCharType="begin"/>
      </w:r>
      <w:r w:rsidR="00500AE5">
        <w:instrText xml:space="preserve"> eq \s\do1(\f(4;7))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\s\do1(\f(1;3))</w:instrText>
      </w:r>
      <w:r>
        <w:fldChar w:fldCharType="end"/>
      </w:r>
      <w:r w:rsidR="00500AE5">
        <w:t xml:space="preserve"> =</w:t>
      </w:r>
      <w:r w:rsidR="00500AE5">
        <w:tab/>
      </w:r>
      <w:r w:rsidR="00500AE5">
        <w:tab/>
      </w:r>
      <w:r w:rsidR="00500AE5">
        <w:tab/>
      </w:r>
      <w:r w:rsidR="00500AE5">
        <w:tab/>
      </w:r>
      <w:r w:rsidR="00500AE5">
        <w:tab/>
      </w:r>
      <w:r>
        <w:fldChar w:fldCharType="begin"/>
      </w:r>
      <w:r w:rsidR="00500AE5">
        <w:instrText xml:space="preserve"> eq \s\do1(\f(2;5))</w:instrText>
      </w:r>
      <w:r>
        <w:fldChar w:fldCharType="end"/>
      </w:r>
      <w:r w:rsidR="00500AE5">
        <w:t xml:space="preserve"> – </w:t>
      </w:r>
      <w:r>
        <w:fldChar w:fldCharType="begin"/>
      </w:r>
      <w:r w:rsidR="00500AE5">
        <w:instrText xml:space="preserve"> eq \s\do1(\f(3;4))</w:instrText>
      </w:r>
      <w:r>
        <w:fldChar w:fldCharType="end"/>
      </w:r>
      <w:r w:rsidR="00500AE5">
        <w:t xml:space="preserve"> =</w:t>
      </w:r>
    </w:p>
    <w:p w:rsidR="00500AE5" w:rsidRDefault="00500AE5" w:rsidP="00AC0894">
      <w:pPr>
        <w:ind w:left="-567"/>
      </w:pPr>
    </w:p>
    <w:p w:rsidR="007B648F" w:rsidRDefault="007B648F" w:rsidP="00AC0894">
      <w:pPr>
        <w:ind w:left="-567"/>
      </w:pPr>
    </w:p>
    <w:p w:rsidR="007B648F" w:rsidRDefault="007B648F" w:rsidP="00AC0894">
      <w:pPr>
        <w:ind w:left="-567"/>
      </w:pPr>
    </w:p>
    <w:p w:rsidR="007B648F" w:rsidRPr="007B648F" w:rsidRDefault="007B648F" w:rsidP="007B648F">
      <w:pPr>
        <w:pStyle w:val="Paragraphedeliste"/>
        <w:numPr>
          <w:ilvl w:val="0"/>
          <w:numId w:val="29"/>
        </w:numPr>
        <w:rPr>
          <w:b/>
        </w:rPr>
      </w:pPr>
      <w:r w:rsidRPr="007B648F">
        <w:rPr>
          <w:b/>
        </w:rPr>
        <w:t>La multiplication d’un quotient</w:t>
      </w:r>
    </w:p>
    <w:p w:rsidR="007B648F" w:rsidRDefault="007B648F" w:rsidP="007B648F">
      <w:pPr>
        <w:pStyle w:val="Paragraphedeliste"/>
        <w:ind w:left="-207"/>
      </w:pPr>
    </w:p>
    <w:p w:rsidR="007B648F" w:rsidRPr="00AC1BB2" w:rsidRDefault="007B648F" w:rsidP="007B648F">
      <w:pPr>
        <w:pStyle w:val="Paragraphedeliste"/>
        <w:numPr>
          <w:ilvl w:val="0"/>
          <w:numId w:val="30"/>
        </w:numPr>
        <w:rPr>
          <w:u w:val="single"/>
        </w:rPr>
      </w:pPr>
      <w:r w:rsidRPr="00AC1BB2">
        <w:rPr>
          <w:u w:val="single"/>
        </w:rPr>
        <w:t>Par un nombre</w:t>
      </w:r>
    </w:p>
    <w:p w:rsidR="007B648F" w:rsidRDefault="007B648F" w:rsidP="007B648F">
      <w:pPr>
        <w:pStyle w:val="Paragraphedeliste"/>
        <w:ind w:left="153"/>
      </w:pPr>
    </w:p>
    <w:p w:rsidR="007B648F" w:rsidRPr="007B648F" w:rsidRDefault="007B648F" w:rsidP="007B648F">
      <w:pPr>
        <w:pStyle w:val="Paragraphedeliste"/>
        <w:ind w:left="153"/>
        <w:rPr>
          <w:b/>
        </w:rPr>
      </w:pPr>
      <w:r w:rsidRPr="00AC1BB2">
        <w:t xml:space="preserve">Règle : soit un quotient  </w:t>
      </w:r>
      <w:r w:rsidR="00506AE7" w:rsidRPr="00AC1BB2">
        <w:fldChar w:fldCharType="begin"/>
      </w:r>
      <w:r w:rsidRPr="00AC1BB2">
        <w:instrText xml:space="preserve"> eq \s\do1(\f(a;b))</w:instrText>
      </w:r>
      <w:r w:rsidR="00506AE7" w:rsidRPr="00AC1BB2">
        <w:fldChar w:fldCharType="end"/>
      </w:r>
      <w:r w:rsidRPr="00AC1BB2">
        <w:t xml:space="preserve"> et un nombre quelconque k, alors</w:t>
      </w:r>
      <w:r w:rsidRPr="007B648F">
        <w:rPr>
          <w:b/>
        </w:rPr>
        <w:t xml:space="preserve"> </w:t>
      </w:r>
      <w:r w:rsidRPr="007B648F">
        <w:rPr>
          <w:b/>
        </w:rPr>
        <w:tab/>
      </w:r>
      <w:r w:rsidR="00AC1BB2">
        <w:rPr>
          <w:b/>
          <w:bdr w:val="single" w:sz="4" w:space="0" w:color="auto"/>
        </w:rPr>
        <w:t xml:space="preserve">   </w:t>
      </w:r>
      <w:proofErr w:type="spellStart"/>
      <w:r w:rsidR="00AC1BB2">
        <w:rPr>
          <w:b/>
          <w:bdr w:val="single" w:sz="4" w:space="0" w:color="auto"/>
        </w:rPr>
        <w:t>k</w:t>
      </w:r>
      <w:proofErr w:type="spellEnd"/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\s\do1(\f(a;b))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=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\s\do1(\f(k </w:instrTex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instrText xml:space="preserve"> a;b))</w:instrText>
      </w:r>
      <w:r w:rsidR="00506AE7" w:rsidRPr="00AC1BB2">
        <w:rPr>
          <w:b/>
          <w:bdr w:val="single" w:sz="4" w:space="0" w:color="auto"/>
        </w:rPr>
        <w:fldChar w:fldCharType="end"/>
      </w:r>
      <w:r w:rsidR="00AC1BB2">
        <w:rPr>
          <w:b/>
          <w:bdr w:val="single" w:sz="4" w:space="0" w:color="auto"/>
        </w:rPr>
        <w:t xml:space="preserve">   </w:t>
      </w:r>
    </w:p>
    <w:p w:rsidR="007B648F" w:rsidRDefault="007B648F" w:rsidP="007B648F">
      <w:pPr>
        <w:pStyle w:val="Paragraphedeliste"/>
        <w:ind w:left="153"/>
      </w:pPr>
      <w:r>
        <w:t>Je m’exerce :</w:t>
      </w:r>
    </w:p>
    <w:p w:rsidR="007B648F" w:rsidRDefault="007B648F" w:rsidP="007B648F">
      <w:pPr>
        <w:pStyle w:val="Paragraphedeliste"/>
        <w:ind w:left="153"/>
      </w:pPr>
    </w:p>
    <w:p w:rsidR="007B648F" w:rsidRDefault="007B648F" w:rsidP="007B648F">
      <w:pPr>
        <w:pStyle w:val="Paragraphedeliste"/>
        <w:ind w:left="153"/>
      </w:pPr>
      <w:r>
        <w:t xml:space="preserve">4 </w:t>
      </w:r>
      <w:r w:rsidR="00506AE7">
        <w:fldChar w:fldCharType="begin"/>
      </w:r>
      <w:r>
        <w:instrText>SYMBOL 180 \f "Symbol"\h</w:instrText>
      </w:r>
      <w:r w:rsidR="00506AE7">
        <w:fldChar w:fldCharType="end"/>
      </w:r>
      <w:r>
        <w:t xml:space="preserve"> </w:t>
      </w:r>
      <w:r w:rsidR="00506AE7">
        <w:fldChar w:fldCharType="begin"/>
      </w:r>
      <w:r>
        <w:instrText xml:space="preserve"> eq \s\do1(\f(2;3))</w:instrText>
      </w:r>
      <w:r w:rsidR="00506AE7">
        <w:fldChar w:fldCharType="end"/>
      </w:r>
      <w:r>
        <w:t xml:space="preserve"> = </w:t>
      </w:r>
      <w:r>
        <w:tab/>
      </w:r>
      <w:r>
        <w:tab/>
      </w:r>
      <w:r w:rsidR="009F34E7">
        <w:t>-</w:t>
      </w:r>
      <w:r>
        <w:t xml:space="preserve">5 </w:t>
      </w:r>
      <w:r w:rsidR="00506AE7">
        <w:fldChar w:fldCharType="begin"/>
      </w:r>
      <w:r>
        <w:instrText>SYMBOL 180 \f "Symbol"\h</w:instrText>
      </w:r>
      <w:r w:rsidR="00506AE7">
        <w:fldChar w:fldCharType="end"/>
      </w:r>
      <w:r>
        <w:t xml:space="preserve"> </w:t>
      </w:r>
      <w:r w:rsidR="00506AE7">
        <w:fldChar w:fldCharType="begin"/>
      </w:r>
      <w:r>
        <w:instrText xml:space="preserve"> eq \s\do1(\f(3;2))</w:instrText>
      </w:r>
      <w:r w:rsidR="00506AE7">
        <w:fldChar w:fldCharType="end"/>
      </w:r>
      <w:r>
        <w:t xml:space="preserve"> =</w:t>
      </w:r>
      <w:r>
        <w:tab/>
      </w:r>
      <w:r>
        <w:tab/>
      </w:r>
      <w:r>
        <w:tab/>
        <w:t xml:space="preserve">7 </w:t>
      </w:r>
      <w:r w:rsidR="00506AE7">
        <w:fldChar w:fldCharType="begin"/>
      </w:r>
      <w:r>
        <w:instrText>SYMBOL 180 \f "Symbol"\h</w:instrText>
      </w:r>
      <w:r w:rsidR="00506AE7">
        <w:fldChar w:fldCharType="end"/>
      </w:r>
      <w:r>
        <w:t xml:space="preserve"> </w:t>
      </w:r>
      <w:r w:rsidR="00506AE7">
        <w:fldChar w:fldCharType="begin"/>
      </w:r>
      <w:r>
        <w:instrText xml:space="preserve"> eq \s\do1(\f(0.5;2))</w:instrText>
      </w:r>
      <w:r w:rsidR="00506AE7">
        <w:fldChar w:fldCharType="end"/>
      </w:r>
      <w:r>
        <w:t xml:space="preserve"> = </w:t>
      </w:r>
    </w:p>
    <w:p w:rsidR="007B648F" w:rsidRDefault="007B648F" w:rsidP="007B648F">
      <w:pPr>
        <w:pStyle w:val="Paragraphedeliste"/>
        <w:ind w:left="153"/>
      </w:pPr>
    </w:p>
    <w:p w:rsidR="007B648F" w:rsidRPr="00AC1BB2" w:rsidRDefault="00AC1BB2" w:rsidP="007B648F">
      <w:pPr>
        <w:pStyle w:val="Paragraphedeliste"/>
        <w:numPr>
          <w:ilvl w:val="0"/>
          <w:numId w:val="30"/>
        </w:numPr>
        <w:rPr>
          <w:u w:val="single"/>
        </w:rPr>
      </w:pPr>
      <w:r>
        <w:rPr>
          <w:u w:val="single"/>
        </w:rPr>
        <w:t>Par un</w:t>
      </w:r>
      <w:r w:rsidR="007B648F" w:rsidRPr="00AC1BB2">
        <w:rPr>
          <w:u w:val="single"/>
        </w:rPr>
        <w:t xml:space="preserve"> autre </w:t>
      </w:r>
      <w:r>
        <w:rPr>
          <w:u w:val="single"/>
        </w:rPr>
        <w:t>quotient</w:t>
      </w:r>
    </w:p>
    <w:p w:rsidR="007B648F" w:rsidRDefault="007B648F" w:rsidP="007B648F">
      <w:pPr>
        <w:pStyle w:val="Paragraphedeliste"/>
        <w:ind w:left="-207"/>
      </w:pPr>
    </w:p>
    <w:p w:rsidR="007B648F" w:rsidRDefault="007B648F" w:rsidP="007B648F">
      <w:pPr>
        <w:pStyle w:val="Paragraphedeliste"/>
        <w:ind w:left="-207" w:firstLine="360"/>
        <w:rPr>
          <w:b/>
        </w:rPr>
      </w:pPr>
      <w:r w:rsidRPr="00AC1BB2">
        <w:t xml:space="preserve">Règle : Soit deux quotients </w:t>
      </w:r>
      <w:r w:rsidR="00506AE7" w:rsidRPr="00AC1BB2">
        <w:fldChar w:fldCharType="begin"/>
      </w:r>
      <w:r w:rsidRPr="00AC1BB2">
        <w:instrText xml:space="preserve"> eq \s\do1(\f(a;b))</w:instrText>
      </w:r>
      <w:r w:rsidR="00506AE7" w:rsidRPr="00AC1BB2">
        <w:fldChar w:fldCharType="end"/>
      </w:r>
      <w:r w:rsidRPr="00AC1BB2">
        <w:t xml:space="preserve"> </w:t>
      </w:r>
      <w:proofErr w:type="gramStart"/>
      <w:r w:rsidRPr="00AC1BB2">
        <w:t xml:space="preserve">et </w:t>
      </w:r>
      <w:proofErr w:type="gramEnd"/>
      <w:r w:rsidR="00506AE7" w:rsidRPr="00AC1BB2">
        <w:fldChar w:fldCharType="begin"/>
      </w:r>
      <w:r w:rsidRPr="00AC1BB2">
        <w:instrText xml:space="preserve"> eq \s\do1(\f(c;d))</w:instrText>
      </w:r>
      <w:r w:rsidR="00506AE7" w:rsidRPr="00AC1BB2">
        <w:fldChar w:fldCharType="end"/>
      </w:r>
      <w:r w:rsidRPr="00AC1BB2">
        <w:t>, alors</w:t>
      </w:r>
      <w:r w:rsidRPr="007B648F">
        <w:rPr>
          <w:b/>
        </w:rPr>
        <w:t xml:space="preserve"> </w:t>
      </w:r>
      <w:r w:rsidRPr="007B648F">
        <w:rPr>
          <w:b/>
        </w:rPr>
        <w:tab/>
      </w:r>
      <w:r w:rsidR="00AC1BB2">
        <w:rPr>
          <w:b/>
          <w:bdr w:val="single" w:sz="4" w:space="0" w:color="auto"/>
        </w:rPr>
        <w:t xml:space="preserve">    </w:t>
      </w:r>
      <w:r w:rsidR="00AC1BB2" w:rsidRPr="00AC1BB2">
        <w:rPr>
          <w:b/>
          <w:bdr w:val="single" w:sz="4" w:space="0" w:color="auto"/>
        </w:rPr>
        <w:fldChar w:fldCharType="begin"/>
      </w:r>
      <w:r w:rsidR="00AC1BB2" w:rsidRPr="00AC1BB2">
        <w:rPr>
          <w:b/>
          <w:bdr w:val="single" w:sz="4" w:space="0" w:color="auto"/>
        </w:rPr>
        <w:instrText xml:space="preserve"> eq \s\do1(\f(a;b))</w:instrText>
      </w:r>
      <w:r w:rsidR="00AC1BB2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\s\do1(\f(c;d))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=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\s\do1(\f(a </w:instrTex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instrText xml:space="preserve"> c;b </w:instrTex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instrText xml:space="preserve"> d))</w:instrText>
      </w:r>
      <w:r w:rsidR="00506AE7" w:rsidRPr="00AC1BB2">
        <w:rPr>
          <w:b/>
          <w:bdr w:val="single" w:sz="4" w:space="0" w:color="auto"/>
        </w:rPr>
        <w:fldChar w:fldCharType="end"/>
      </w:r>
      <w:r w:rsidR="00AC1BB2">
        <w:rPr>
          <w:b/>
          <w:bdr w:val="single" w:sz="4" w:space="0" w:color="auto"/>
        </w:rPr>
        <w:t xml:space="preserve">   </w:t>
      </w:r>
    </w:p>
    <w:p w:rsidR="007B648F" w:rsidRDefault="007B648F" w:rsidP="007B648F">
      <w:pPr>
        <w:pStyle w:val="Paragraphedeliste"/>
        <w:ind w:left="-207" w:firstLine="360"/>
      </w:pPr>
      <w:r>
        <w:t>Je m’exerce :</w:t>
      </w:r>
    </w:p>
    <w:p w:rsidR="007B648F" w:rsidRPr="007B648F" w:rsidRDefault="00506AE7" w:rsidP="009F34E7">
      <w:pPr>
        <w:pStyle w:val="Paragraphedeliste"/>
        <w:ind w:left="-207" w:firstLine="360"/>
      </w:pPr>
      <w:r>
        <w:fldChar w:fldCharType="begin"/>
      </w:r>
      <w:r w:rsidR="007B648F">
        <w:instrText xml:space="preserve"> eq \s\do1(\f(3;4))</w:instrText>
      </w:r>
      <w:r>
        <w:fldChar w:fldCharType="end"/>
      </w:r>
      <w:r w:rsidR="007B648F">
        <w:t xml:space="preserve"> </w:t>
      </w:r>
      <w:r>
        <w:fldChar w:fldCharType="begin"/>
      </w:r>
      <w:r w:rsidR="007B648F">
        <w:instrText>SYMBOL 180 \f "Symbol"\h</w:instrText>
      </w:r>
      <w:r>
        <w:fldChar w:fldCharType="end"/>
      </w:r>
      <w:r w:rsidR="007B648F">
        <w:t xml:space="preserve"> </w:t>
      </w:r>
      <w:r>
        <w:fldChar w:fldCharType="begin"/>
      </w:r>
      <w:r w:rsidR="007B648F">
        <w:instrText xml:space="preserve"> eq \s\do1(\f(5;2))</w:instrText>
      </w:r>
      <w:r>
        <w:fldChar w:fldCharType="end"/>
      </w:r>
      <w:r w:rsidR="007B648F">
        <w:t xml:space="preserve"> = </w:t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\s\do1(\f(5;3))</w:instrText>
      </w:r>
      <w:r>
        <w:fldChar w:fldCharType="end"/>
      </w:r>
      <w:r w:rsidR="009F34E7">
        <w:t xml:space="preserve"> </w:t>
      </w:r>
      <w:r>
        <w:fldChar w:fldCharType="begin"/>
      </w:r>
      <w:r w:rsidR="009F34E7">
        <w:instrText>SYMBOL 180 \f "Symbol"\h</w:instrText>
      </w:r>
      <w:r>
        <w:fldChar w:fldCharType="end"/>
      </w:r>
      <w:r w:rsidR="009F34E7">
        <w:t xml:space="preserve"> </w:t>
      </w:r>
      <w:r>
        <w:fldChar w:fldCharType="begin"/>
      </w:r>
      <w:r w:rsidR="009F34E7">
        <w:instrText xml:space="preserve"> eq \s\do1(\f(8;9))</w:instrText>
      </w:r>
      <w:r>
        <w:fldChar w:fldCharType="end"/>
      </w:r>
      <w:r w:rsidR="009F34E7">
        <w:t xml:space="preserve"> =</w:t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\s\do1(\f(-2;3))</w:instrText>
      </w:r>
      <w:r>
        <w:fldChar w:fldCharType="end"/>
      </w:r>
      <w:r w:rsidR="009F34E7">
        <w:t xml:space="preserve"> </w:t>
      </w:r>
      <w:r>
        <w:fldChar w:fldCharType="begin"/>
      </w:r>
      <w:r w:rsidR="009F34E7">
        <w:instrText>SYMBOL 180 \f "Symbol"\h</w:instrText>
      </w:r>
      <w:r>
        <w:fldChar w:fldCharType="end"/>
      </w:r>
      <w:r w:rsidR="009F34E7">
        <w:t xml:space="preserve"> </w:t>
      </w:r>
      <w:r>
        <w:fldChar w:fldCharType="begin"/>
      </w:r>
      <w:r w:rsidR="009F34E7">
        <w:instrText xml:space="preserve"> eq \s\do1(\f(4;3))</w:instrText>
      </w:r>
      <w:r>
        <w:fldChar w:fldCharType="end"/>
      </w:r>
      <w:r w:rsidR="009F34E7">
        <w:t xml:space="preserve"> =</w:t>
      </w:r>
    </w:p>
    <w:p w:rsidR="007B648F" w:rsidRDefault="007B648F" w:rsidP="007B648F">
      <w:pPr>
        <w:pStyle w:val="Paragraphedeliste"/>
        <w:ind w:left="-207"/>
      </w:pPr>
    </w:p>
    <w:p w:rsidR="007B648F" w:rsidRPr="007B648F" w:rsidRDefault="007B648F" w:rsidP="007B648F">
      <w:pPr>
        <w:pStyle w:val="Paragraphedeliste"/>
        <w:numPr>
          <w:ilvl w:val="0"/>
          <w:numId w:val="29"/>
        </w:numPr>
        <w:rPr>
          <w:b/>
        </w:rPr>
      </w:pPr>
      <w:r w:rsidRPr="007B648F">
        <w:rPr>
          <w:b/>
        </w:rPr>
        <w:t>La division</w:t>
      </w:r>
    </w:p>
    <w:p w:rsidR="007B648F" w:rsidRDefault="007B648F" w:rsidP="007B648F"/>
    <w:p w:rsidR="00AC1BB2" w:rsidRDefault="00AC1BB2" w:rsidP="00AC1BB2">
      <w:r w:rsidRPr="00AC1BB2">
        <w:rPr>
          <w:u w:val="single"/>
        </w:rPr>
        <w:t>Rappels</w:t>
      </w:r>
      <w:r>
        <w:t xml:space="preserve"> : </w:t>
      </w:r>
    </w:p>
    <w:p w:rsidR="00AC1BB2" w:rsidRDefault="00AC1BB2" w:rsidP="00AC1BB2">
      <w:r>
        <w:t xml:space="preserve">l’inverse d’un nombre </w:t>
      </w:r>
      <w:r w:rsidRPr="00AC1BB2">
        <w:rPr>
          <w:i/>
        </w:rPr>
        <w:t>a</w:t>
      </w:r>
      <w:r>
        <w:t xml:space="preserve"> non nul est le </w:t>
      </w:r>
      <w:proofErr w:type="gramStart"/>
      <w:r>
        <w:t xml:space="preserve">nombre </w:t>
      </w:r>
      <w:proofErr w:type="gramEnd"/>
      <w:r w:rsidRPr="00AC1BB2">
        <w:rPr>
          <w:i/>
        </w:rPr>
        <w:fldChar w:fldCharType="begin"/>
      </w:r>
      <w:r w:rsidRPr="00AC1BB2">
        <w:rPr>
          <w:i/>
        </w:rPr>
        <w:instrText xml:space="preserve"> eq \s\do1(\f(1;a))</w:instrText>
      </w:r>
      <w:r w:rsidRPr="00AC1BB2">
        <w:rPr>
          <w:i/>
        </w:rPr>
        <w:fldChar w:fldCharType="end"/>
      </w:r>
      <w:r>
        <w:t xml:space="preserve">. </w:t>
      </w:r>
    </w:p>
    <w:p w:rsidR="00AC1BB2" w:rsidRDefault="00AC1BB2" w:rsidP="00AC1BB2">
      <w:r>
        <w:t xml:space="preserve">Si </w:t>
      </w:r>
      <w:r w:rsidRPr="00B30A10">
        <w:rPr>
          <w:i/>
        </w:rPr>
        <w:t>a</w:t>
      </w:r>
      <w:r>
        <w:t xml:space="preserve"> et </w:t>
      </w:r>
      <w:r w:rsidRPr="00B30A10">
        <w:rPr>
          <w:i/>
        </w:rPr>
        <w:t>b</w:t>
      </w:r>
      <w:r>
        <w:t xml:space="preserve"> sont non nuls, l’inverse du quotient  </w:t>
      </w:r>
      <w:r w:rsidRPr="00AC1BB2">
        <w:rPr>
          <w:i/>
        </w:rPr>
        <w:fldChar w:fldCharType="begin"/>
      </w:r>
      <w:r w:rsidRPr="00AC1BB2">
        <w:rPr>
          <w:i/>
        </w:rPr>
        <w:instrText xml:space="preserve"> eq \s\do1(\f(a;b))</w:instrText>
      </w:r>
      <w:r w:rsidRPr="00AC1BB2">
        <w:rPr>
          <w:i/>
        </w:rPr>
        <w:fldChar w:fldCharType="end"/>
      </w:r>
      <w:r>
        <w:t xml:space="preserve"> est  </w:t>
      </w:r>
      <w:r w:rsidRPr="00AC1BB2">
        <w:rPr>
          <w:i/>
        </w:rPr>
        <w:fldChar w:fldCharType="begin"/>
      </w:r>
      <w:r w:rsidRPr="00AC1BB2">
        <w:rPr>
          <w:i/>
        </w:rPr>
        <w:instrText xml:space="preserve"> eq \s\do1(\f(b;a))</w:instrText>
      </w:r>
      <w:r w:rsidRPr="00AC1BB2">
        <w:rPr>
          <w:i/>
        </w:rPr>
        <w:fldChar w:fldCharType="end"/>
      </w:r>
    </w:p>
    <w:p w:rsidR="00AC1BB2" w:rsidRDefault="00AC1BB2" w:rsidP="007B648F"/>
    <w:p w:rsidR="007B648F" w:rsidRPr="007B648F" w:rsidRDefault="007B648F" w:rsidP="007B648F">
      <w:pPr>
        <w:rPr>
          <w:b/>
        </w:rPr>
      </w:pPr>
      <w:r w:rsidRPr="00AC1BB2">
        <w:t xml:space="preserve">Règle : Soit deux quotients </w:t>
      </w:r>
      <w:r w:rsidR="00506AE7" w:rsidRPr="00AC1BB2">
        <w:fldChar w:fldCharType="begin"/>
      </w:r>
      <w:r w:rsidRPr="00AC1BB2">
        <w:instrText xml:space="preserve"> eq \s\do1(\f(a;b))</w:instrText>
      </w:r>
      <w:r w:rsidR="00506AE7" w:rsidRPr="00AC1BB2">
        <w:fldChar w:fldCharType="end"/>
      </w:r>
      <w:r w:rsidRPr="00AC1BB2">
        <w:t xml:space="preserve"> </w:t>
      </w:r>
      <w:proofErr w:type="gramStart"/>
      <w:r w:rsidRPr="00AC1BB2">
        <w:t xml:space="preserve">et </w:t>
      </w:r>
      <w:proofErr w:type="gramEnd"/>
      <w:r w:rsidR="00506AE7" w:rsidRPr="00AC1BB2">
        <w:fldChar w:fldCharType="begin"/>
      </w:r>
      <w:r w:rsidRPr="00AC1BB2">
        <w:instrText xml:space="preserve"> eq \s\do1(\f(c;d))</w:instrText>
      </w:r>
      <w:r w:rsidR="00506AE7" w:rsidRPr="00AC1BB2">
        <w:fldChar w:fldCharType="end"/>
      </w:r>
      <w:r w:rsidRPr="00AC1BB2">
        <w:t xml:space="preserve">, alors </w:t>
      </w:r>
      <w:r w:rsidRPr="00AC1BB2">
        <w:tab/>
      </w:r>
      <w:r w:rsidR="00AC1BB2">
        <w:rPr>
          <w:b/>
        </w:rPr>
        <w:t xml:space="preserve"> </w:t>
      </w:r>
      <w:r w:rsidR="00AC1BB2">
        <w:rPr>
          <w:b/>
          <w:bdr w:val="single" w:sz="4" w:space="0" w:color="auto"/>
        </w:rPr>
        <w:t xml:space="preserve">  </w:t>
      </w:r>
      <w:r w:rsidR="00AC1BB2" w:rsidRPr="00AC1BB2">
        <w:rPr>
          <w:b/>
          <w:bdr w:val="single" w:sz="4" w:space="0" w:color="auto"/>
        </w:rPr>
        <w:fldChar w:fldCharType="begin"/>
      </w:r>
      <w:r w:rsidR="00AC1BB2" w:rsidRPr="00AC1BB2">
        <w:rPr>
          <w:b/>
          <w:bdr w:val="single" w:sz="4" w:space="0" w:color="auto"/>
        </w:rPr>
        <w:instrText xml:space="preserve"> eq \s\do1(\f(a;b))</w:instrText>
      </w:r>
      <w:r w:rsidR="00AC1BB2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 :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\s\do1(\f(c;d))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=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\s\do1(\f(a;b))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color w:val="FF0000"/>
          <w:bdr w:val="single" w:sz="4" w:space="0" w:color="auto"/>
        </w:rPr>
        <w:fldChar w:fldCharType="begin"/>
      </w:r>
      <w:r w:rsidRPr="00AC1BB2">
        <w:rPr>
          <w:b/>
          <w:color w:val="FF0000"/>
          <w:bdr w:val="single" w:sz="4" w:space="0" w:color="auto"/>
        </w:rPr>
        <w:instrText>SYMBOL 180 \f "Symbol"\h</w:instrText>
      </w:r>
      <w:r w:rsidR="00506AE7" w:rsidRPr="00AC1BB2">
        <w:rPr>
          <w:b/>
          <w:color w:val="FF0000"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</w:t>
      </w:r>
      <w:r w:rsidR="00506AE7" w:rsidRPr="00AC1BB2">
        <w:rPr>
          <w:b/>
          <w:color w:val="FF0000"/>
          <w:bdr w:val="single" w:sz="4" w:space="0" w:color="auto"/>
        </w:rPr>
        <w:fldChar w:fldCharType="begin"/>
      </w:r>
      <w:r w:rsidRPr="00AC1BB2">
        <w:rPr>
          <w:b/>
          <w:color w:val="FF0000"/>
          <w:bdr w:val="single" w:sz="4" w:space="0" w:color="auto"/>
        </w:rPr>
        <w:instrText xml:space="preserve"> eq \s\do1(\f(d;c))</w:instrText>
      </w:r>
      <w:r w:rsidR="00506AE7" w:rsidRPr="00AC1BB2">
        <w:rPr>
          <w:b/>
          <w:color w:val="FF0000"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t xml:space="preserve"> = </w: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 xml:space="preserve"> eq \s\do1(\f(a </w:instrTex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instrText xml:space="preserve"> d;b </w:instrText>
      </w:r>
      <w:r w:rsidR="00506AE7" w:rsidRPr="00AC1BB2">
        <w:rPr>
          <w:b/>
          <w:bdr w:val="single" w:sz="4" w:space="0" w:color="auto"/>
        </w:rPr>
        <w:fldChar w:fldCharType="begin"/>
      </w:r>
      <w:r w:rsidRPr="00AC1BB2">
        <w:rPr>
          <w:b/>
          <w:bdr w:val="single" w:sz="4" w:space="0" w:color="auto"/>
        </w:rPr>
        <w:instrText>SYMBOL 180 \f "Symbol"\h</w:instrText>
      </w:r>
      <w:r w:rsidR="00506AE7" w:rsidRPr="00AC1BB2">
        <w:rPr>
          <w:b/>
          <w:bdr w:val="single" w:sz="4" w:space="0" w:color="auto"/>
        </w:rPr>
        <w:fldChar w:fldCharType="end"/>
      </w:r>
      <w:r w:rsidRPr="00AC1BB2">
        <w:rPr>
          <w:b/>
          <w:bdr w:val="single" w:sz="4" w:space="0" w:color="auto"/>
        </w:rPr>
        <w:instrText xml:space="preserve"> c))</w:instrText>
      </w:r>
      <w:r w:rsidR="00506AE7" w:rsidRPr="00AC1BB2">
        <w:rPr>
          <w:b/>
          <w:bdr w:val="single" w:sz="4" w:space="0" w:color="auto"/>
        </w:rPr>
        <w:fldChar w:fldCharType="end"/>
      </w:r>
      <w:r w:rsidR="00AC1BB2">
        <w:rPr>
          <w:b/>
          <w:bdr w:val="single" w:sz="4" w:space="0" w:color="auto"/>
        </w:rPr>
        <w:t xml:space="preserve">   </w:t>
      </w:r>
    </w:p>
    <w:p w:rsidR="007B648F" w:rsidRDefault="007B648F" w:rsidP="007B648F"/>
    <w:p w:rsidR="007B648F" w:rsidRDefault="009F34E7" w:rsidP="007B648F">
      <w:r>
        <w:t>Je m’exerce :</w:t>
      </w:r>
    </w:p>
    <w:p w:rsidR="009F34E7" w:rsidRDefault="009F34E7" w:rsidP="007B648F"/>
    <w:p w:rsidR="009F34E7" w:rsidRDefault="00506AE7" w:rsidP="009F34E7">
      <w:r>
        <w:fldChar w:fldCharType="begin"/>
      </w:r>
      <w:r w:rsidR="009F34E7">
        <w:instrText xml:space="preserve"> eq \s\do1(\f(2;3))</w:instrText>
      </w:r>
      <w:r>
        <w:fldChar w:fldCharType="end"/>
      </w:r>
      <w:r w:rsidR="009F34E7">
        <w:t xml:space="preserve"> : </w:t>
      </w:r>
      <w:r>
        <w:fldChar w:fldCharType="begin"/>
      </w:r>
      <w:r w:rsidR="009F34E7">
        <w:instrText xml:space="preserve"> eq \s\do1(\f(7;5))</w:instrText>
      </w:r>
      <w:r>
        <w:fldChar w:fldCharType="end"/>
      </w:r>
      <w:r w:rsidR="009F34E7">
        <w:t xml:space="preserve"> = </w:t>
      </w:r>
      <w:r w:rsidR="009F34E7">
        <w:tab/>
      </w:r>
      <w:r w:rsidR="009F34E7">
        <w:tab/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\s\do1(\f(8;7))</w:instrText>
      </w:r>
      <w:r>
        <w:fldChar w:fldCharType="end"/>
      </w:r>
      <w:r w:rsidR="009F34E7">
        <w:t xml:space="preserve"> : </w:t>
      </w:r>
      <w:r>
        <w:fldChar w:fldCharType="begin"/>
      </w:r>
      <w:r w:rsidR="009F34E7">
        <w:instrText xml:space="preserve"> eq \s\do1(\f(3;5))</w:instrText>
      </w:r>
      <w:r>
        <w:fldChar w:fldCharType="end"/>
      </w:r>
      <w:r w:rsidR="009F34E7">
        <w:t xml:space="preserve"> =</w:t>
      </w:r>
      <w:r w:rsidR="009F34E7">
        <w:tab/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\s\do1(\f(4;9))</w:instrText>
      </w:r>
      <w:r>
        <w:fldChar w:fldCharType="end"/>
      </w:r>
      <w:r w:rsidR="009F34E7">
        <w:t xml:space="preserve"> : </w:t>
      </w:r>
      <w:r>
        <w:fldChar w:fldCharType="begin"/>
      </w:r>
      <w:r w:rsidR="009F34E7">
        <w:instrText xml:space="preserve"> eq \s\do1(\f(5;7))</w:instrText>
      </w:r>
      <w:r>
        <w:fldChar w:fldCharType="end"/>
      </w:r>
      <w:r w:rsidR="009F34E7">
        <w:t xml:space="preserve"> =</w:t>
      </w:r>
    </w:p>
    <w:p w:rsidR="009F34E7" w:rsidRDefault="009F34E7" w:rsidP="009F34E7"/>
    <w:p w:rsidR="009F34E7" w:rsidRDefault="009F34E7" w:rsidP="009F34E7"/>
    <w:p w:rsidR="009F34E7" w:rsidRPr="009F34E7" w:rsidRDefault="009F34E7" w:rsidP="009F34E7">
      <w:pPr>
        <w:pStyle w:val="Paragraphedeliste"/>
        <w:numPr>
          <w:ilvl w:val="0"/>
          <w:numId w:val="29"/>
        </w:numPr>
        <w:rPr>
          <w:b/>
        </w:rPr>
      </w:pPr>
      <w:r w:rsidRPr="009F34E7">
        <w:rPr>
          <w:b/>
        </w:rPr>
        <w:t>Simplification de fractions</w:t>
      </w:r>
    </w:p>
    <w:p w:rsidR="009F34E7" w:rsidRDefault="009F34E7" w:rsidP="009F34E7">
      <w:pPr>
        <w:pStyle w:val="Paragraphedeliste"/>
        <w:ind w:left="-207"/>
      </w:pPr>
      <w:r>
        <w:t xml:space="preserve">Simplifier une fraction consiste à écrire une fraction égale avec les nombres entiers le plus petits possibles. </w:t>
      </w:r>
    </w:p>
    <w:p w:rsidR="009F34E7" w:rsidRDefault="009F34E7" w:rsidP="009F34E7">
      <w:pPr>
        <w:pStyle w:val="Paragraphedeliste"/>
        <w:ind w:left="-207"/>
      </w:pPr>
    </w:p>
    <w:p w:rsidR="009F34E7" w:rsidRDefault="00506AE7" w:rsidP="009F34E7">
      <w:pPr>
        <w:pStyle w:val="Paragraphedeliste"/>
        <w:ind w:left="-207"/>
      </w:pPr>
      <w:r>
        <w:fldChar w:fldCharType="begin"/>
      </w:r>
      <w:r w:rsidR="009F34E7">
        <w:instrText xml:space="preserve"> eq \s\do1(\f(4;6))</w:instrText>
      </w:r>
      <w:r>
        <w:fldChar w:fldCharType="end"/>
      </w:r>
      <w:r w:rsidR="009F34E7">
        <w:t xml:space="preserve"> = </w:t>
      </w:r>
      <w:r>
        <w:fldChar w:fldCharType="begin"/>
      </w:r>
      <w:r w:rsidR="009F34E7">
        <w:instrText xml:space="preserve"> eq \s\do1(\f(2;3))</w:instrText>
      </w:r>
      <w:r>
        <w:fldChar w:fldCharType="end"/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\s\do1(\f(5;15))</w:instrText>
      </w:r>
      <w:r>
        <w:fldChar w:fldCharType="end"/>
      </w:r>
      <w:r w:rsidR="009F34E7">
        <w:t xml:space="preserve"> = </w:t>
      </w:r>
      <w:r>
        <w:fldChar w:fldCharType="begin"/>
      </w:r>
      <w:r w:rsidR="009F34E7">
        <w:instrText xml:space="preserve"> eq \s\do1(\f(1;3))</w:instrText>
      </w:r>
      <w:r>
        <w:fldChar w:fldCharType="end"/>
      </w:r>
      <w:r w:rsidR="009F34E7">
        <w:tab/>
      </w:r>
      <w:r w:rsidR="009F34E7">
        <w:tab/>
      </w:r>
      <w:r w:rsidR="009F34E7">
        <w:tab/>
      </w:r>
      <w:r>
        <w:fldChar w:fldCharType="begin"/>
      </w:r>
      <w:r w:rsidR="009F34E7">
        <w:instrText xml:space="preserve"> eq \s\do1(\f(8;24))</w:instrText>
      </w:r>
      <w:r>
        <w:fldChar w:fldCharType="end"/>
      </w:r>
      <w:r w:rsidR="009F34E7">
        <w:t xml:space="preserve"> = </w:t>
      </w:r>
      <w:r>
        <w:fldChar w:fldCharType="begin"/>
      </w:r>
      <w:r w:rsidR="009F34E7">
        <w:instrText xml:space="preserve"> eq \s\do1(\f(1;3))</w:instrText>
      </w:r>
      <w:r>
        <w:fldChar w:fldCharType="end"/>
      </w:r>
    </w:p>
    <w:p w:rsidR="009F34E7" w:rsidRDefault="009F34E7" w:rsidP="009F34E7">
      <w:pPr>
        <w:pStyle w:val="Paragraphedeliste"/>
        <w:ind w:left="-207"/>
      </w:pPr>
      <w:r>
        <w:t xml:space="preserve"> </w:t>
      </w:r>
    </w:p>
    <w:p w:rsidR="007B648F" w:rsidRDefault="007B648F" w:rsidP="00AC0894">
      <w:pPr>
        <w:ind w:left="-567"/>
      </w:pPr>
    </w:p>
    <w:p w:rsidR="007B648F" w:rsidRDefault="007B648F" w:rsidP="00AC0894">
      <w:pPr>
        <w:ind w:left="-567"/>
      </w:pPr>
    </w:p>
    <w:p w:rsidR="005F342C" w:rsidRDefault="005F342C" w:rsidP="00AC0894">
      <w:pPr>
        <w:ind w:left="-567"/>
      </w:pPr>
    </w:p>
    <w:p w:rsidR="005F342C" w:rsidRDefault="005F342C" w:rsidP="00AC0894">
      <w:pPr>
        <w:ind w:left="-567"/>
      </w:pPr>
    </w:p>
    <w:p w:rsidR="005F342C" w:rsidRDefault="005F342C" w:rsidP="00AC0894">
      <w:pPr>
        <w:ind w:left="-567"/>
      </w:pPr>
    </w:p>
    <w:p w:rsidR="005F342C" w:rsidRDefault="005F342C" w:rsidP="00AC0894">
      <w:pPr>
        <w:ind w:left="-567"/>
      </w:pPr>
    </w:p>
    <w:p w:rsidR="005F342C" w:rsidRDefault="005F342C" w:rsidP="00AC0894">
      <w:pPr>
        <w:ind w:left="-567"/>
      </w:pPr>
    </w:p>
    <w:p w:rsidR="005F342C" w:rsidRDefault="005F342C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EE5FC8" w:rsidRDefault="005F342C" w:rsidP="005F342C">
      <w:pPr>
        <w:ind w:left="-567"/>
        <w:rPr>
          <w:b/>
          <w:color w:val="FF0000"/>
        </w:rPr>
      </w:pPr>
      <w:r w:rsidRPr="00F82C92">
        <w:rPr>
          <w:b/>
          <w:color w:val="FF0000"/>
        </w:rPr>
        <w:lastRenderedPageBreak/>
        <w:t>Exercices</w:t>
      </w:r>
      <w:r>
        <w:rPr>
          <w:b/>
          <w:color w:val="FF0000"/>
        </w:rPr>
        <w:t> :</w:t>
      </w:r>
    </w:p>
    <w:p w:rsidR="00EE5FC8" w:rsidRDefault="00EE5FC8" w:rsidP="005F342C">
      <w:pPr>
        <w:ind w:left="-567"/>
        <w:rPr>
          <w:b/>
          <w:color w:val="FF0000"/>
        </w:rPr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\s\do1(\f(7;8))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\s\do1(\f(3;4))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\s\do1(\f(3;5))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\s\do1(\f(7;10))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\s\do1(\f(2;6))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\s\do1(\f(7;12))</w:instrText>
      </w:r>
      <w:r>
        <w:fldChar w:fldCharType="end"/>
      </w:r>
      <w:r w:rsidR="00EE5FC8">
        <w:t xml:space="preserve"> =</w:t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\s\do1(\f(4;7))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\s\do1(\f(1;14))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\s\do1(\f(3;7))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\s\do1(\f(5;14))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\s\do1(\f(7;16))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\s\do1(\f(3;8))</w:instrText>
      </w:r>
      <w:r>
        <w:fldChar w:fldCharType="end"/>
      </w:r>
      <w:r w:rsidR="00EE5FC8">
        <w:t xml:space="preserve"> =</w:t>
      </w:r>
    </w:p>
    <w:p w:rsidR="00EE5FC8" w:rsidRDefault="00EE5FC8" w:rsidP="005F342C">
      <w:pPr>
        <w:ind w:left="-567"/>
        <w:rPr>
          <w:b/>
          <w:color w:val="FF0000"/>
        </w:rPr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\s\do1(\f(5;4))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\s\do1(\f(3;12))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\s\do1(\f(1;12))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\s\do1(\f(3;2))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\s\do1(\f(4;5))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\s\do1(\f(1;20))</w:instrText>
      </w:r>
      <w:r>
        <w:fldChar w:fldCharType="end"/>
      </w:r>
      <w:r w:rsidR="00EE5FC8">
        <w:t xml:space="preserve"> =</w:t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\s\do1(\f(5;12))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\s\do1(\f(1;2))</w:instrText>
      </w:r>
      <w:r>
        <w:fldChar w:fldCharType="end"/>
      </w:r>
      <w:r w:rsidR="00EE5FC8">
        <w:t xml:space="preserve">  = 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\s\do1(\f(3;4))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\s\do1(\f(7;8))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\s\do1(\f(4;9))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\s\do1(\f(2;3))</w:instrText>
      </w:r>
      <w:r>
        <w:fldChar w:fldCharType="end"/>
      </w:r>
      <w:r w:rsidR="00EE5FC8">
        <w:t xml:space="preserve"> =</w:t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\s\do1(\f(3;2))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\s\do1(\f(2;3))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\s\do1(\f(7;10))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\s\do1(\f(3;4))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\s\do1(\f(5;9))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\s\do1(\f(3;2))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\s\do1(\f(4;5))</w:instrText>
      </w:r>
      <w:r>
        <w:fldChar w:fldCharType="end"/>
      </w:r>
      <w:r w:rsidR="00EE5FC8">
        <w:t xml:space="preserve"> – </w:t>
      </w:r>
      <w:r>
        <w:fldChar w:fldCharType="begin"/>
      </w:r>
      <w:r w:rsidR="00EE5FC8">
        <w:instrText xml:space="preserve"> eq \s\do1(\f(1;3))</w:instrText>
      </w:r>
      <w:r>
        <w:fldChar w:fldCharType="end"/>
      </w:r>
      <w:r w:rsidR="00EE5FC8">
        <w:t xml:space="preserve"> =  </w:t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\s\do1(\f(8;5))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\s\do1(\f(1;4))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\s\do1(\f(7;8))</w:instrText>
      </w:r>
      <w:r>
        <w:fldChar w:fldCharType="end"/>
      </w:r>
      <w:r w:rsidR="00EE5FC8">
        <w:t xml:space="preserve"> + </w:t>
      </w:r>
      <w:r>
        <w:fldChar w:fldCharType="begin"/>
      </w:r>
      <w:r w:rsidR="00EE5FC8">
        <w:instrText xml:space="preserve"> eq \s\do1(\f(8;7))</w:instrText>
      </w:r>
      <w:r>
        <w:fldChar w:fldCharType="end"/>
      </w:r>
      <w:r w:rsidR="00EE5FC8">
        <w:t xml:space="preserve"> =</w:t>
      </w:r>
      <w:r w:rsidR="00EE5FC8">
        <w:tab/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5F342C">
        <w:instrText xml:space="preserve"> eq \s\do1(\f(3;5))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\s\do1(\f(4;7))</w:instrText>
      </w:r>
      <w:r>
        <w:fldChar w:fldCharType="end"/>
      </w:r>
      <w:r w:rsidR="005F342C">
        <w:t xml:space="preserve"> = </w:t>
      </w:r>
      <w:r w:rsidR="005F342C">
        <w:tab/>
      </w:r>
      <w:r w:rsidR="005F342C">
        <w:tab/>
      </w:r>
      <w:r w:rsidR="005F342C">
        <w:tab/>
      </w:r>
      <w:r w:rsidR="00EE5FC8">
        <w:tab/>
      </w:r>
      <w:r w:rsidR="005F342C">
        <w:tab/>
      </w:r>
      <w:r>
        <w:fldChar w:fldCharType="begin"/>
      </w:r>
      <w:r w:rsidR="005F342C">
        <w:instrText xml:space="preserve"> eq \s\do1(\f(4;9))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\s\do1(\f(3;5))</w:instrText>
      </w:r>
      <w:r>
        <w:fldChar w:fldCharType="end"/>
      </w:r>
      <w:r w:rsidR="005F342C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\s\do1(\f(4;3))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\s\do1(\f(4;7))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  <w:r w:rsidR="005F342C">
        <w:tab/>
      </w:r>
      <w:r w:rsidR="005F342C">
        <w:tab/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5F342C">
        <w:instrText xml:space="preserve"> eq \s\do1(\f(4;3))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(– </w:t>
      </w:r>
      <w:r>
        <w:fldChar w:fldCharType="begin"/>
      </w:r>
      <w:r w:rsidR="005F342C">
        <w:instrText xml:space="preserve"> eq \s\do1(\f(5;6))</w:instrText>
      </w:r>
      <w:r>
        <w:fldChar w:fldCharType="end"/>
      </w:r>
      <w:r w:rsidR="005F342C">
        <w:t>) =</w:t>
      </w:r>
      <w:r w:rsidR="00EE5FC8">
        <w:tab/>
      </w:r>
      <w:r w:rsidR="00EE5FC8">
        <w:tab/>
      </w:r>
      <w:r w:rsidR="00EE5FC8">
        <w:tab/>
      </w:r>
      <w:r w:rsidR="005F342C">
        <w:tab/>
      </w:r>
      <w:r>
        <w:fldChar w:fldCharType="begin"/>
      </w:r>
      <w:r w:rsidR="005F342C">
        <w:instrText xml:space="preserve"> eq \s\do1(\f(–2;5))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\s\do1(\f(7;9))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  <w:r w:rsidR="005F342C">
        <w:tab/>
      </w:r>
      <w:r w:rsidR="005F342C">
        <w:tab/>
      </w:r>
      <w:r>
        <w:fldChar w:fldCharType="begin"/>
      </w:r>
      <w:r w:rsidR="005F342C">
        <w:instrText xml:space="preserve"> eq \s\do1(\f(–6;7))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 –3;5 ))</w:instrText>
      </w:r>
      <w:r>
        <w:fldChar w:fldCharType="end"/>
      </w:r>
      <w:r w:rsidR="005F342C">
        <w:t xml:space="preserve"> =</w:t>
      </w: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\s\do1(\f(2;3))</w:instrText>
      </w:r>
      <w:r>
        <w:fldChar w:fldCharType="end"/>
      </w:r>
      <w:r w:rsidR="00EE5FC8">
        <w:t xml:space="preserve"> : </w:t>
      </w:r>
      <w:r>
        <w:fldChar w:fldCharType="begin"/>
      </w:r>
      <w:r w:rsidR="00EE5FC8">
        <w:instrText xml:space="preserve"> eq \s\do1(\f(4;5))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\s\do1(\f(3;4))</w:instrText>
      </w:r>
      <w:r>
        <w:fldChar w:fldCharType="end"/>
      </w:r>
      <w:r w:rsidR="00EE5FC8">
        <w:t xml:space="preserve"> : </w:t>
      </w:r>
      <w:r>
        <w:fldChar w:fldCharType="begin"/>
      </w:r>
      <w:r w:rsidR="00EE5FC8">
        <w:instrText xml:space="preserve"> eq \s\do1(\f(8;7))</w:instrText>
      </w:r>
      <w:r>
        <w:fldChar w:fldCharType="end"/>
      </w:r>
      <w:r w:rsidR="00EE5FC8">
        <w:t xml:space="preserve"> = </w:t>
      </w:r>
      <w:r w:rsidR="00EE5FC8">
        <w:tab/>
      </w:r>
      <w:r w:rsidR="00EE5FC8">
        <w:tab/>
      </w:r>
      <w:r w:rsidR="00EE5FC8">
        <w:tab/>
      </w:r>
    </w:p>
    <w:p w:rsidR="00EE5FC8" w:rsidRDefault="00EE5FC8" w:rsidP="00EE5FC8">
      <w:pPr>
        <w:ind w:left="-993"/>
      </w:pPr>
    </w:p>
    <w:p w:rsidR="00EE5FC8" w:rsidRDefault="00506AE7" w:rsidP="00EE5FC8">
      <w:pPr>
        <w:ind w:left="-993"/>
      </w:pPr>
      <w:r>
        <w:fldChar w:fldCharType="begin"/>
      </w:r>
      <w:r w:rsidR="00EE5FC8">
        <w:instrText xml:space="preserve"> eq \s\do1(\f(4;7))</w:instrText>
      </w:r>
      <w:r>
        <w:fldChar w:fldCharType="end"/>
      </w:r>
      <w:r w:rsidR="00EE5FC8">
        <w:t xml:space="preserve"> : </w:t>
      </w:r>
      <w:r>
        <w:fldChar w:fldCharType="begin"/>
      </w:r>
      <w:r w:rsidR="00EE5FC8">
        <w:instrText xml:space="preserve"> eq \s\do1(\f(1;3))</w:instrText>
      </w:r>
      <w:r>
        <w:fldChar w:fldCharType="end"/>
      </w:r>
      <w:r w:rsidR="00EE5FC8">
        <w:t xml:space="preserve"> =</w:t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EE5FC8">
        <w:instrText xml:space="preserve"> eq \s\do1(\f(2;5))</w:instrText>
      </w:r>
      <w:r>
        <w:fldChar w:fldCharType="end"/>
      </w:r>
      <w:r w:rsidR="00EE5FC8">
        <w:t xml:space="preserve"> : </w:t>
      </w:r>
      <w:r>
        <w:fldChar w:fldCharType="begin"/>
      </w:r>
      <w:r w:rsidR="00EE5FC8">
        <w:instrText xml:space="preserve"> eq \s\do1(\f(3;4))</w:instrText>
      </w:r>
      <w:r>
        <w:fldChar w:fldCharType="end"/>
      </w:r>
      <w:r w:rsidR="00EE5FC8">
        <w:t xml:space="preserve"> =</w:t>
      </w:r>
    </w:p>
    <w:p w:rsidR="00EE5FC8" w:rsidRDefault="00EE5FC8" w:rsidP="00AC0894">
      <w:pPr>
        <w:ind w:left="-567"/>
      </w:pPr>
    </w:p>
    <w:p w:rsidR="00EE5FC8" w:rsidRDefault="00EE5FC8" w:rsidP="00AC0894">
      <w:pPr>
        <w:ind w:left="-567"/>
      </w:pPr>
    </w:p>
    <w:p w:rsidR="005F342C" w:rsidRDefault="005F342C" w:rsidP="005F342C">
      <w:pPr>
        <w:ind w:left="-567"/>
      </w:pPr>
      <w:r>
        <w:t>Simplifie les fractions suivantes</w:t>
      </w:r>
    </w:p>
    <w:p w:rsidR="005F342C" w:rsidRDefault="005F342C" w:rsidP="005F342C">
      <w:pPr>
        <w:ind w:left="-567"/>
      </w:pPr>
    </w:p>
    <w:p w:rsidR="00EE5FC8" w:rsidRDefault="00506AE7" w:rsidP="005F342C">
      <w:pPr>
        <w:ind w:left="-567"/>
      </w:pPr>
      <w:r>
        <w:fldChar w:fldCharType="begin"/>
      </w:r>
      <w:r w:rsidR="005F342C">
        <w:instrText xml:space="preserve"> eq \s\do1(\f(3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4;4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5))</w:instrText>
      </w:r>
      <w:r>
        <w:fldChar w:fldCharType="end"/>
      </w:r>
      <w:r w:rsidR="005F342C">
        <w:t xml:space="preserve"> = </w:t>
      </w:r>
      <w:r w:rsidR="005F342C">
        <w:tab/>
      </w:r>
      <w:r w:rsidR="005F342C">
        <w:tab/>
      </w:r>
      <w:r w:rsidR="005F342C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\s\do1(\f(7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3;4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7))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  <w:r w:rsidR="005F342C">
        <w:tab/>
      </w:r>
      <w:r w:rsidR="005F342C">
        <w:tab/>
      </w:r>
      <w:r w:rsidR="00EE5FC8">
        <w:tab/>
      </w:r>
      <w:r>
        <w:fldChar w:fldCharType="begin"/>
      </w:r>
      <w:r w:rsidR="005F342C">
        <w:instrText xml:space="preserve"> eq \s\do1(\f(8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3;8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2))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</w:p>
    <w:p w:rsidR="00EE5FC8" w:rsidRDefault="00EE5FC8" w:rsidP="005F342C">
      <w:pPr>
        <w:ind w:left="-567"/>
      </w:pPr>
    </w:p>
    <w:p w:rsidR="00EE5FC8" w:rsidRDefault="00506AE7" w:rsidP="005F342C">
      <w:pPr>
        <w:ind w:left="-567"/>
      </w:pPr>
      <w:r>
        <w:fldChar w:fldCharType="begin"/>
      </w:r>
      <w:r w:rsidR="005F342C">
        <w:instrText xml:space="preserve"> eq \s\do1(\f(5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6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7;7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5))</w:instrText>
      </w:r>
      <w:r>
        <w:fldChar w:fldCharType="end"/>
      </w:r>
      <w:r w:rsidR="005F342C">
        <w:t xml:space="preserve"> =</w:t>
      </w:r>
      <w:r w:rsidR="005F342C">
        <w:tab/>
      </w:r>
      <w:r w:rsidR="00EE5FC8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\s\do1(\f(2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6;4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6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5))</w:instrText>
      </w:r>
      <w:r>
        <w:fldChar w:fldCharType="end"/>
      </w:r>
      <w:r w:rsidR="005F342C">
        <w:t xml:space="preserve"> =</w:t>
      </w:r>
      <w:r w:rsidR="005F342C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12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7;5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7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12))</w:instrText>
      </w:r>
      <w:r>
        <w:fldChar w:fldCharType="end"/>
      </w:r>
      <w:r w:rsidR="005F342C">
        <w:t xml:space="preserve"> =</w:t>
      </w:r>
      <w:r w:rsidR="005F342C">
        <w:tab/>
      </w:r>
    </w:p>
    <w:p w:rsidR="00EE5FC8" w:rsidRDefault="00EE5FC8" w:rsidP="005F342C">
      <w:pPr>
        <w:ind w:left="-567"/>
      </w:pPr>
    </w:p>
    <w:p w:rsidR="00EE5FC8" w:rsidRDefault="00EE5FC8" w:rsidP="005F342C">
      <w:pPr>
        <w:ind w:left="-567"/>
      </w:pPr>
    </w:p>
    <w:p w:rsidR="00EE5FC8" w:rsidRDefault="00506AE7" w:rsidP="005F342C">
      <w:pPr>
        <w:ind w:left="-567"/>
      </w:pPr>
      <w:r>
        <w:fldChar w:fldCharType="begin"/>
      </w:r>
      <w:r w:rsidR="005F342C">
        <w:instrText xml:space="preserve"> eq \s\do1(\f(6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8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3;4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3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6</w:instrTex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instrText>8))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  <w:r w:rsidR="005F342C">
        <w:tab/>
      </w:r>
      <w:r w:rsidR="00EE5FC8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\s\do1(\f(5;3))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 –7;5))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\s\do1(\f(3; –2))</w:instrText>
      </w:r>
      <w:r>
        <w:fldChar w:fldCharType="end"/>
      </w:r>
      <w:r w:rsidR="005F342C">
        <w:t xml:space="preserve"> = </w:t>
      </w:r>
    </w:p>
    <w:p w:rsidR="00EE5FC8" w:rsidRDefault="00EE5FC8" w:rsidP="005F342C">
      <w:pPr>
        <w:ind w:left="-567"/>
      </w:pPr>
    </w:p>
    <w:p w:rsidR="005F342C" w:rsidRDefault="00506AE7" w:rsidP="005F342C">
      <w:pPr>
        <w:ind w:left="-567"/>
      </w:pPr>
      <w:r>
        <w:fldChar w:fldCharType="begin"/>
      </w:r>
      <w:r w:rsidR="005F342C">
        <w:instrText xml:space="preserve"> eq \s\do1(\f(–15;12</w:instrText>
      </w:r>
      <w:r w:rsidR="005F342C">
        <w:tab/>
        <w:instrText>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\s\do1(\f(24; –5))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\s\do1(\f(9; –7))</w:instrText>
      </w:r>
      <w:r>
        <w:fldChar w:fldCharType="end"/>
      </w:r>
      <w:r w:rsidR="005F342C">
        <w:t xml:space="preserve"> =</w:t>
      </w:r>
      <w:r w:rsidR="005F342C">
        <w:tab/>
      </w:r>
      <w:r w:rsidR="005F342C">
        <w:tab/>
      </w:r>
      <w:r w:rsidR="005F342C">
        <w:tab/>
      </w:r>
      <w:r w:rsidR="00EE5FC8">
        <w:tab/>
      </w:r>
      <w:r w:rsidR="00EE5FC8">
        <w:tab/>
      </w:r>
      <w:r>
        <w:fldChar w:fldCharType="begin"/>
      </w:r>
      <w:r w:rsidR="005F342C">
        <w:instrText xml:space="preserve"> eq \s\do1(\f(8; –3))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\s\do1(\f(18; –5))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>SYMBOL 180 \f "Symbol"\h</w:instrText>
      </w:r>
      <w:r>
        <w:fldChar w:fldCharType="end"/>
      </w:r>
      <w:r w:rsidR="005F342C">
        <w:t xml:space="preserve"> </w:t>
      </w:r>
      <w:r>
        <w:fldChar w:fldCharType="begin"/>
      </w:r>
      <w:r w:rsidR="005F342C">
        <w:instrText xml:space="preserve"> eq \s\do1(\f(20;3))</w:instrText>
      </w:r>
      <w:r>
        <w:fldChar w:fldCharType="end"/>
      </w:r>
      <w:r w:rsidR="005F342C">
        <w:t xml:space="preserve"> =   </w:t>
      </w:r>
    </w:p>
    <w:p w:rsidR="005F342C" w:rsidRDefault="005F342C" w:rsidP="00AC0894">
      <w:pPr>
        <w:ind w:left="-567"/>
      </w:pPr>
    </w:p>
    <w:sectPr w:rsidR="005F342C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BA5230"/>
    <w:multiLevelType w:val="hybridMultilevel"/>
    <w:tmpl w:val="8EB413D0"/>
    <w:lvl w:ilvl="0" w:tplc="9222AF3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9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2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6">
    <w:nsid w:val="690B13D0"/>
    <w:multiLevelType w:val="hybridMultilevel"/>
    <w:tmpl w:val="5674103A"/>
    <w:lvl w:ilvl="0" w:tplc="E99A3AFC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9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12"/>
  </w:num>
  <w:num w:numId="3">
    <w:abstractNumId w:val="20"/>
  </w:num>
  <w:num w:numId="4">
    <w:abstractNumId w:val="1"/>
  </w:num>
  <w:num w:numId="5">
    <w:abstractNumId w:val="7"/>
  </w:num>
  <w:num w:numId="6">
    <w:abstractNumId w:val="9"/>
  </w:num>
  <w:num w:numId="7">
    <w:abstractNumId w:val="25"/>
  </w:num>
  <w:num w:numId="8">
    <w:abstractNumId w:val="21"/>
  </w:num>
  <w:num w:numId="9">
    <w:abstractNumId w:val="24"/>
  </w:num>
  <w:num w:numId="10">
    <w:abstractNumId w:val="19"/>
  </w:num>
  <w:num w:numId="11">
    <w:abstractNumId w:val="8"/>
  </w:num>
  <w:num w:numId="12">
    <w:abstractNumId w:val="5"/>
  </w:num>
  <w:num w:numId="13">
    <w:abstractNumId w:val="0"/>
  </w:num>
  <w:num w:numId="14">
    <w:abstractNumId w:val="23"/>
  </w:num>
  <w:num w:numId="15">
    <w:abstractNumId w:val="15"/>
  </w:num>
  <w:num w:numId="16">
    <w:abstractNumId w:val="6"/>
  </w:num>
  <w:num w:numId="17">
    <w:abstractNumId w:val="27"/>
  </w:num>
  <w:num w:numId="18">
    <w:abstractNumId w:val="10"/>
  </w:num>
  <w:num w:numId="19">
    <w:abstractNumId w:val="13"/>
  </w:num>
  <w:num w:numId="20">
    <w:abstractNumId w:val="29"/>
  </w:num>
  <w:num w:numId="21">
    <w:abstractNumId w:val="4"/>
  </w:num>
  <w:num w:numId="22">
    <w:abstractNumId w:val="22"/>
  </w:num>
  <w:num w:numId="23">
    <w:abstractNumId w:val="17"/>
  </w:num>
  <w:num w:numId="24">
    <w:abstractNumId w:val="16"/>
  </w:num>
  <w:num w:numId="25">
    <w:abstractNumId w:val="14"/>
  </w:num>
  <w:num w:numId="26">
    <w:abstractNumId w:val="11"/>
  </w:num>
  <w:num w:numId="27">
    <w:abstractNumId w:val="18"/>
  </w:num>
  <w:num w:numId="28">
    <w:abstractNumId w:val="2"/>
  </w:num>
  <w:num w:numId="29">
    <w:abstractNumId w:val="3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366CD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76B05"/>
    <w:rsid w:val="0019748F"/>
    <w:rsid w:val="001E12DC"/>
    <w:rsid w:val="00201F89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2E6702"/>
    <w:rsid w:val="00307A98"/>
    <w:rsid w:val="00325A49"/>
    <w:rsid w:val="003271EB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00AE5"/>
    <w:rsid w:val="00506AE7"/>
    <w:rsid w:val="005578CB"/>
    <w:rsid w:val="00563DC6"/>
    <w:rsid w:val="0057795A"/>
    <w:rsid w:val="005D1C90"/>
    <w:rsid w:val="005D5485"/>
    <w:rsid w:val="005F342C"/>
    <w:rsid w:val="0062279F"/>
    <w:rsid w:val="006266F8"/>
    <w:rsid w:val="00634762"/>
    <w:rsid w:val="00634948"/>
    <w:rsid w:val="006549B5"/>
    <w:rsid w:val="006C79D9"/>
    <w:rsid w:val="006D699E"/>
    <w:rsid w:val="007354EA"/>
    <w:rsid w:val="007542B0"/>
    <w:rsid w:val="007841CB"/>
    <w:rsid w:val="0079682D"/>
    <w:rsid w:val="007B648F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34E7"/>
    <w:rsid w:val="009F5E55"/>
    <w:rsid w:val="00A31CF7"/>
    <w:rsid w:val="00AA40E8"/>
    <w:rsid w:val="00AA4A2F"/>
    <w:rsid w:val="00AA73DE"/>
    <w:rsid w:val="00AC0894"/>
    <w:rsid w:val="00AC1BB2"/>
    <w:rsid w:val="00B05707"/>
    <w:rsid w:val="00B30A10"/>
    <w:rsid w:val="00B3546C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7FFD"/>
    <w:rsid w:val="00EE4E65"/>
    <w:rsid w:val="00EE5FC8"/>
    <w:rsid w:val="00F0698B"/>
    <w:rsid w:val="00F628C4"/>
    <w:rsid w:val="00F70925"/>
    <w:rsid w:val="00F83883"/>
    <w:rsid w:val="00F90DA9"/>
    <w:rsid w:val="00FD68ED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F4A7F-95D7-47BF-BC7E-DC6E0F60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45</TotalTime>
  <Pages>3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7</cp:revision>
  <cp:lastPrinted>2020-06-09T09:06:00Z</cp:lastPrinted>
  <dcterms:created xsi:type="dcterms:W3CDTF">2020-09-01T08:31:00Z</dcterms:created>
  <dcterms:modified xsi:type="dcterms:W3CDTF">2020-09-07T14:37:00Z</dcterms:modified>
</cp:coreProperties>
</file>